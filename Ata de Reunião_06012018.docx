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B24CD" w14:textId="2F362B3A" w:rsidR="00A979E1" w:rsidRPr="00884350" w:rsidRDefault="008500E6" w:rsidP="00A979E1">
      <w:pPr>
        <w:pStyle w:val="Ttulo"/>
        <w:rPr>
          <w:color w:val="0070C0"/>
        </w:rPr>
      </w:pPr>
      <w:r>
        <w:rPr>
          <w:color w:val="0070C0"/>
        </w:rPr>
        <w:t>Ata 02</w:t>
      </w:r>
      <w:r w:rsidR="00A979E1" w:rsidRPr="00884350">
        <w:rPr>
          <w:color w:val="0070C0"/>
          <w:lang w:val="pt-BR" w:bidi="pt-BR"/>
        </w:rPr>
        <w:t xml:space="preserve"> </w:t>
      </w:r>
      <w:sdt>
        <w:sdtPr>
          <w:rPr>
            <w:color w:val="0070C0"/>
          </w:rPr>
          <w:alias w:val="Separador de linha vertical:"/>
          <w:tag w:val="Separador de linha vertical:"/>
          <w:id w:val="1874568466"/>
          <w:placeholder>
            <w:docPart w:val="FA39210524B32749A27A2FF1A41765E6"/>
          </w:placeholder>
          <w:temporary/>
          <w:showingPlcHdr/>
          <w15:appearance w15:val="hidden"/>
        </w:sdtPr>
        <w:sdtEndPr/>
        <w:sdtContent>
          <w:r w:rsidR="00A979E1" w:rsidRPr="00884350">
            <w:rPr>
              <w:color w:val="0070C0"/>
              <w:lang w:val="pt-BR" w:bidi="pt-BR"/>
            </w:rPr>
            <w:t>|</w:t>
          </w:r>
        </w:sdtContent>
      </w:sdt>
      <w:r w:rsidR="00A979E1" w:rsidRPr="00884350">
        <w:rPr>
          <w:color w:val="0070C0"/>
          <w:lang w:val="pt-BR" w:bidi="pt-BR"/>
        </w:rPr>
        <w:t xml:space="preserve"> </w:t>
      </w:r>
      <w:r>
        <w:rPr>
          <w:rStyle w:val="RefernciaSutil"/>
          <w:caps w:val="0"/>
          <w:color w:val="0070C0"/>
        </w:rPr>
        <w:t>Cronograma</w:t>
      </w:r>
    </w:p>
    <w:p w14:paraId="473F977A" w14:textId="25A84CC3" w:rsidR="00A979E1" w:rsidRDefault="007F6662" w:rsidP="00A979E1">
      <w:pPr>
        <w:pStyle w:val="Ttulo2"/>
      </w:pPr>
      <w:sdt>
        <w:sdtPr>
          <w:alias w:val="Data e hora da reunião:"/>
          <w:tag w:val="Data e hora da reunião:"/>
          <w:id w:val="712006246"/>
          <w:placeholder>
            <w:docPart w:val="D91A831F4F7C664FA849ECC5918AC57C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Data da reunião | hora</w:t>
          </w:r>
        </w:sdtContent>
      </w:sdt>
      <w:r w:rsidR="00A979E1">
        <w:rPr>
          <w:lang w:val="pt-BR" w:bidi="pt-BR"/>
        </w:rPr>
        <w:t xml:space="preserve"> </w:t>
      </w:r>
      <w:r w:rsidR="00BC71F2">
        <w:rPr>
          <w:rStyle w:val="nfaseSutil"/>
        </w:rPr>
        <w:t>06/01/2018</w:t>
      </w:r>
      <w:r w:rsidR="00A979E1" w:rsidRPr="003665F5">
        <w:rPr>
          <w:rStyle w:val="nfaseSutil"/>
          <w:lang w:val="pt-BR" w:bidi="pt-BR"/>
        </w:rPr>
        <w:t xml:space="preserve"> | </w:t>
      </w:r>
      <w:r w:rsidR="00BC71F2">
        <w:rPr>
          <w:rStyle w:val="nfaseSutil"/>
        </w:rPr>
        <w:t>10 às 12:0</w:t>
      </w:r>
      <w:r w:rsidR="005D153B">
        <w:rPr>
          <w:rStyle w:val="nfaseSutil"/>
        </w:rPr>
        <w:t>0</w:t>
      </w:r>
      <w:r w:rsidR="00A979E1">
        <w:rPr>
          <w:lang w:val="pt-BR" w:bidi="pt-BR"/>
        </w:rPr>
        <w:t xml:space="preserve"> | </w:t>
      </w:r>
      <w:sdt>
        <w:sdtPr>
          <w:alias w:val="Local da reunião:"/>
          <w:tag w:val="Local da reunião:"/>
          <w:id w:val="1910582416"/>
          <w:placeholder>
            <w:docPart w:val="753BEB734260C84ABD9B6DD3FC7EB91B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Local da reunião</w:t>
          </w:r>
        </w:sdtContent>
      </w:sdt>
      <w:r w:rsidR="00A979E1">
        <w:rPr>
          <w:lang w:val="pt-BR" w:bidi="pt-BR"/>
        </w:rPr>
        <w:t xml:space="preserve"> </w:t>
      </w:r>
      <w:sdt>
        <w:sdtPr>
          <w:rPr>
            <w:rStyle w:val="nfaseSutil"/>
          </w:rPr>
          <w:alias w:val="Insira o local:"/>
          <w:tag w:val="Insira o local:"/>
          <w:id w:val="465398058"/>
          <w:placeholder>
            <w:docPart w:val="5879F26D73E29740A08CDABA84A50BB7"/>
          </w:placeholder>
          <w15:appearance w15:val="hidden"/>
        </w:sdtPr>
        <w:sdtEndPr>
          <w:rPr>
            <w:rStyle w:val="Fontepargpadro"/>
            <w:i w:val="0"/>
            <w:iCs w:val="0"/>
            <w:color w:val="9F2936" w:themeColor="accent2"/>
          </w:rPr>
        </w:sdtEndPr>
        <w:sdtContent>
          <w:r w:rsidR="005D153B">
            <w:rPr>
              <w:rStyle w:val="nfaseSutil"/>
            </w:rPr>
            <w:t>Padoca</w:t>
          </w:r>
        </w:sdtContent>
      </w:sdt>
    </w:p>
    <w:tbl>
      <w:tblPr>
        <w:tblW w:w="56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informações da reunião"/>
      </w:tblPr>
      <w:tblGrid>
        <w:gridCol w:w="4961"/>
        <w:gridCol w:w="1559"/>
        <w:gridCol w:w="5233"/>
      </w:tblGrid>
      <w:tr w:rsidR="00BC71F2" w14:paraId="6975475B" w14:textId="77777777" w:rsidTr="00BC71F2">
        <w:trPr>
          <w:trHeight w:val="1055"/>
        </w:trPr>
        <w:tc>
          <w:tcPr>
            <w:tcW w:w="4962" w:type="dxa"/>
          </w:tcPr>
          <w:tbl>
            <w:tblPr>
              <w:tblW w:w="4949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para a pessoa que está convocando a reunião, tipo de reunião, facilitador, secretário e cronometrista"/>
            </w:tblPr>
            <w:tblGrid>
              <w:gridCol w:w="1984"/>
              <w:gridCol w:w="2965"/>
            </w:tblGrid>
            <w:tr w:rsidR="00BC71F2" w14:paraId="3B43F317" w14:textId="77777777" w:rsidTr="00BC71F2">
              <w:tc>
                <w:tcPr>
                  <w:tcW w:w="1984" w:type="dxa"/>
                  <w:tcBorders>
                    <w:left w:val="nil"/>
                  </w:tcBorders>
                </w:tcPr>
                <w:p w14:paraId="6DA2F657" w14:textId="77777777" w:rsidR="00BC71F2" w:rsidRPr="00A979E1" w:rsidRDefault="00BC71F2" w:rsidP="00A979E1">
                  <w:pPr>
                    <w:pStyle w:val="Ttulo3"/>
                  </w:pPr>
                  <w:sdt>
                    <w:sdtPr>
                      <w:alias w:val="Reunião convocada por:"/>
                      <w:tag w:val="Reunião convocada por:"/>
                      <w:id w:val="1112008097"/>
                      <w:placeholder>
                        <w:docPart w:val="9786EE955D39E84A96340F5F02413B5F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979E1">
                        <w:rPr>
                          <w:lang w:val="pt-BR" w:bidi="pt-BR"/>
                        </w:rPr>
                        <w:t>Reunião convocada</w:t>
                      </w:r>
                      <w:r>
                        <w:rPr>
                          <w:lang w:val="pt-BR" w:bidi="pt-BR"/>
                        </w:rPr>
                        <w:t> </w:t>
                      </w:r>
                      <w:r w:rsidRPr="00A979E1">
                        <w:rPr>
                          <w:lang w:val="pt-BR" w:bidi="pt-BR"/>
                        </w:rPr>
                        <w:t>por</w:t>
                      </w:r>
                    </w:sdtContent>
                  </w:sdt>
                </w:p>
              </w:tc>
              <w:tc>
                <w:tcPr>
                  <w:tcW w:w="2965" w:type="dxa"/>
                  <w:tcBorders>
                    <w:right w:val="single" w:sz="8" w:space="0" w:color="F07F09" w:themeColor="accent1"/>
                  </w:tcBorders>
                </w:tcPr>
                <w:p w14:paraId="1FD14B56" w14:textId="4859EE7F" w:rsidR="00BC71F2" w:rsidRDefault="00BC71F2" w:rsidP="00581031">
                  <w:pPr>
                    <w:spacing w:after="0"/>
                  </w:pPr>
                  <w:r>
                    <w:t>Danilo Vital</w:t>
                  </w:r>
                </w:p>
              </w:tc>
            </w:tr>
            <w:tr w:rsidR="00BC71F2" w14:paraId="50FAF7AD" w14:textId="77777777" w:rsidTr="00BC71F2">
              <w:tc>
                <w:tcPr>
                  <w:tcW w:w="1984" w:type="dxa"/>
                  <w:tcBorders>
                    <w:left w:val="nil"/>
                  </w:tcBorders>
                </w:tcPr>
                <w:p w14:paraId="38D192D2" w14:textId="77777777" w:rsidR="00BC71F2" w:rsidRPr="00A979E1" w:rsidRDefault="00BC71F2" w:rsidP="00A979E1">
                  <w:pPr>
                    <w:pStyle w:val="Ttulo3"/>
                  </w:pPr>
                  <w:sdt>
                    <w:sdtPr>
                      <w:alias w:val="Tipo de reunião:"/>
                      <w:tag w:val="Tipo de reunião:"/>
                      <w:id w:val="1356456911"/>
                      <w:placeholder>
                        <w:docPart w:val="C68AE92A832C2F44A13C9DA9A00EF87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979E1">
                        <w:rPr>
                          <w:lang w:val="pt-BR" w:bidi="pt-BR"/>
                        </w:rPr>
                        <w:t>Tipo de reunião</w:t>
                      </w:r>
                    </w:sdtContent>
                  </w:sdt>
                </w:p>
              </w:tc>
              <w:tc>
                <w:tcPr>
                  <w:tcW w:w="2965" w:type="dxa"/>
                  <w:tcBorders>
                    <w:right w:val="single" w:sz="8" w:space="0" w:color="F07F09" w:themeColor="accent1"/>
                  </w:tcBorders>
                </w:tcPr>
                <w:p w14:paraId="5AFA577B" w14:textId="3B2BA7C9" w:rsidR="00BC71F2" w:rsidRDefault="00BC71F2" w:rsidP="00BC71F2">
                  <w:pPr>
                    <w:spacing w:after="0"/>
                    <w:ind w:hanging="1"/>
                  </w:pPr>
                  <w:r>
                    <w:t>Cronograma - Programação</w:t>
                  </w:r>
                </w:p>
              </w:tc>
            </w:tr>
          </w:tbl>
          <w:p w14:paraId="46FC9A90" w14:textId="77777777" w:rsidR="00BC71F2" w:rsidRDefault="00BC71F2" w:rsidP="00D578F4">
            <w:pPr>
              <w:spacing w:after="0"/>
            </w:pPr>
          </w:p>
        </w:tc>
        <w:tc>
          <w:tcPr>
            <w:tcW w:w="1559" w:type="dxa"/>
          </w:tcPr>
          <w:p w14:paraId="13A45BF8" w14:textId="608AA2F6" w:rsidR="00BC71F2" w:rsidRDefault="00BC71F2" w:rsidP="00BC71F2">
            <w:pPr>
              <w:pStyle w:val="Ttulo3"/>
            </w:pPr>
            <w:r>
              <w:t>Participantes</w:t>
            </w:r>
          </w:p>
        </w:tc>
        <w:tc>
          <w:tcPr>
            <w:tcW w:w="5233" w:type="dxa"/>
          </w:tcPr>
          <w:p w14:paraId="63C263AC" w14:textId="6F4A6227" w:rsidR="00BC71F2" w:rsidRPr="00137619" w:rsidRDefault="00BC71F2" w:rsidP="00D578F4">
            <w:pPr>
              <w:spacing w:after="0"/>
            </w:pPr>
            <w:r>
              <w:t>Danilo Vital</w:t>
            </w:r>
          </w:p>
          <w:p w14:paraId="3376A3C3" w14:textId="74D13516" w:rsidR="00BC71F2" w:rsidRDefault="00BC71F2" w:rsidP="005D153B">
            <w:pPr>
              <w:spacing w:after="0"/>
            </w:pPr>
            <w:r>
              <w:t xml:space="preserve">Arthur </w:t>
            </w:r>
            <w:r w:rsidRPr="00BC71F2">
              <w:t>Guilarde</w:t>
            </w:r>
          </w:p>
        </w:tc>
      </w:tr>
    </w:tbl>
    <w:p w14:paraId="533F4DE4" w14:textId="77777777" w:rsidR="00A979E1" w:rsidRPr="00260B16" w:rsidRDefault="007F6662" w:rsidP="00A979E1">
      <w:pPr>
        <w:pStyle w:val="Ttulo1"/>
        <w:rPr>
          <w:color w:val="0070C0"/>
        </w:rPr>
      </w:pPr>
      <w:sdt>
        <w:sdtPr>
          <w:rPr>
            <w:color w:val="0070C0"/>
          </w:rPr>
          <w:alias w:val="Tópicos da agenda:"/>
          <w:tag w:val="Tópicos da agenda:"/>
          <w:id w:val="-877550984"/>
          <w:placeholder>
            <w:docPart w:val="5AAC435EB644054FB7AB9B24B23F4B67"/>
          </w:placeholder>
          <w:temporary/>
          <w:showingPlcHdr/>
          <w15:appearance w15:val="hidden"/>
        </w:sdtPr>
        <w:sdtEndPr/>
        <w:sdtContent>
          <w:r w:rsidR="00A979E1" w:rsidRPr="00260B16">
            <w:rPr>
              <w:color w:val="0070C0"/>
              <w:lang w:val="pt-BR" w:bidi="pt-BR"/>
            </w:rPr>
            <w:t>Tópicos da agenda</w:t>
          </w:r>
        </w:sdtContent>
      </w:sdt>
    </w:p>
    <w:p w14:paraId="3E9C09E2" w14:textId="7620FD4D" w:rsidR="00A979E1" w:rsidRDefault="007F6662" w:rsidP="00A979E1">
      <w:pPr>
        <w:pStyle w:val="Ttulo2"/>
      </w:pPr>
      <w:sdt>
        <w:sdtPr>
          <w:alias w:val="Agenda 1, tempo alocado:"/>
          <w:tag w:val="Agenda 1, tempo alocado:"/>
          <w:id w:val="-548305236"/>
          <w:placeholder>
            <w:docPart w:val="2FF735F7782E3B4580D006DABB7AF486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Tempo alocado</w:t>
          </w:r>
        </w:sdtContent>
      </w:sdt>
      <w:r w:rsidR="00A979E1">
        <w:rPr>
          <w:lang w:val="pt-BR" w:bidi="pt-BR"/>
        </w:rPr>
        <w:t xml:space="preserve"> | </w:t>
      </w:r>
      <w:sdt>
        <w:sdtPr>
          <w:rPr>
            <w:rStyle w:val="nfaseSutil"/>
          </w:rPr>
          <w:alias w:val="Agenda 1, insira a hora:"/>
          <w:tag w:val="Agenda 1, insira a hora:"/>
          <w:id w:val="252406536"/>
          <w:placeholder>
            <w:docPart w:val="1DC87628A853C44CBCC745C48EAF93E4"/>
          </w:placeholder>
          <w15:appearance w15:val="hidden"/>
        </w:sdtPr>
        <w:sdtEndPr>
          <w:rPr>
            <w:rStyle w:val="Fontepargpadro"/>
            <w:i w:val="0"/>
            <w:iCs w:val="0"/>
            <w:color w:val="9F2936" w:themeColor="accent2"/>
          </w:rPr>
        </w:sdtEndPr>
        <w:sdtContent>
          <w:r w:rsidR="009E78C1">
            <w:rPr>
              <w:rStyle w:val="nfaseSutil"/>
            </w:rPr>
            <w:t>2:0</w:t>
          </w:r>
          <w:r w:rsidR="00192D1C">
            <w:rPr>
              <w:rStyle w:val="nfaseSutil"/>
            </w:rPr>
            <w:t>0</w:t>
          </w:r>
        </w:sdtContent>
      </w:sdt>
      <w:r w:rsidR="00A979E1">
        <w:rPr>
          <w:lang w:val="pt-BR" w:bidi="pt-BR"/>
        </w:rPr>
        <w:t xml:space="preserve"> | </w:t>
      </w:r>
      <w:sdt>
        <w:sdtPr>
          <w:alias w:val="Agenda 1, tópico da agenda:"/>
          <w:tag w:val="Agenda 1, tópico da agenda:"/>
          <w:id w:val="-1734764758"/>
          <w:placeholder>
            <w:docPart w:val="D3E5C2BF41473744A31407DED83EFA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Tópico da agenda</w:t>
          </w:r>
        </w:sdtContent>
      </w:sdt>
      <w:r w:rsidR="00A979E1">
        <w:rPr>
          <w:lang w:val="pt-BR" w:bidi="pt-BR"/>
        </w:rPr>
        <w:t xml:space="preserve"> </w:t>
      </w:r>
      <w:r w:rsidR="00192D1C">
        <w:rPr>
          <w:rStyle w:val="nfaseSutil"/>
        </w:rPr>
        <w:t>Cronograma</w:t>
      </w:r>
      <w:r w:rsidR="00A979E1">
        <w:rPr>
          <w:lang w:val="pt-BR" w:bidi="pt-BR"/>
        </w:rPr>
        <w:t xml:space="preserve"> | </w:t>
      </w:r>
      <w:sdt>
        <w:sdtPr>
          <w:alias w:val="Agenda 1, apresentador:"/>
          <w:tag w:val="Agenda 1, apresentador:"/>
          <w:id w:val="-1972813609"/>
          <w:placeholder>
            <w:docPart w:val="EE7FCF4A40015D458696A3BEE090DA56"/>
          </w:placeholder>
          <w:temporary/>
          <w:showingPlcHdr/>
          <w15:appearance w15:val="hidden"/>
        </w:sdtPr>
        <w:sdtEndPr/>
        <w:sdtContent>
          <w:r w:rsidR="00A979E1">
            <w:rPr>
              <w:lang w:val="pt-BR" w:bidi="pt-BR"/>
            </w:rPr>
            <w:t>Apresentador</w:t>
          </w:r>
        </w:sdtContent>
      </w:sdt>
      <w:r w:rsidR="00A979E1">
        <w:rPr>
          <w:lang w:val="pt-BR" w:bidi="pt-BR"/>
        </w:rPr>
        <w:t xml:space="preserve"> </w:t>
      </w:r>
      <w:r w:rsidR="00192D1C">
        <w:rPr>
          <w:rStyle w:val="nfaseSutil"/>
        </w:rPr>
        <w:t>Danilo</w:t>
      </w:r>
    </w:p>
    <w:p w14:paraId="0333E5B8" w14:textId="56FFD044" w:rsidR="00A979E1" w:rsidRDefault="007B0E0B" w:rsidP="000A2728">
      <w:r>
        <w:t>Definição</w:t>
      </w:r>
      <w:r w:rsidR="0034136D">
        <w:t xml:space="preserve"> </w:t>
      </w:r>
      <w:r>
        <w:t>d</w:t>
      </w:r>
      <w:r w:rsidR="0034136D">
        <w:t xml:space="preserve">o cronograma para </w:t>
      </w:r>
      <w:r>
        <w:t>entrega</w:t>
      </w:r>
      <w:r w:rsidR="00C35401">
        <w:t xml:space="preserve"> de</w:t>
      </w:r>
      <w:r w:rsidR="0034136D">
        <w:t xml:space="preserve"> </w:t>
      </w:r>
      <w:r w:rsidR="009E78C1">
        <w:t>programaçõ</w:t>
      </w:r>
      <w:r w:rsidR="00C35401">
        <w:t>es</w:t>
      </w:r>
      <w:r w:rsidR="000A2728">
        <w:t>, banco de dados, imports</w:t>
      </w:r>
      <w:r w:rsidR="00C35401">
        <w:t>/</w:t>
      </w:r>
      <w:r w:rsidR="000A2728">
        <w:t>teste</w:t>
      </w:r>
      <w:r w:rsidR="00C35401">
        <w:t>s</w:t>
      </w:r>
      <w:r w:rsidR="000A2728">
        <w:t xml:space="preserve"> dos modelos na Unreal e LevelDesign.</w:t>
      </w:r>
    </w:p>
    <w:p w14:paraId="7900634F" w14:textId="269CEACC" w:rsidR="00A979E1" w:rsidRDefault="00A66E18" w:rsidP="00A979E1">
      <w:r>
        <w:t xml:space="preserve">Foram definidas as datas que serão utilizadas como </w:t>
      </w:r>
      <w:r w:rsidR="007B0E0B">
        <w:t>marcos para a entrega de cada item.</w:t>
      </w:r>
    </w:p>
    <w:tbl>
      <w:tblPr>
        <w:tblStyle w:val="Atasdereunio"/>
        <w:tblW w:w="5000" w:type="pct"/>
        <w:tblLayout w:type="fixed"/>
        <w:tblLook w:val="04A0" w:firstRow="1" w:lastRow="0" w:firstColumn="1" w:lastColumn="0" w:noHBand="0" w:noVBand="1"/>
        <w:tblDescription w:val="Tabela de informações de itens de ação da agenda 1"/>
      </w:tblPr>
      <w:tblGrid>
        <w:gridCol w:w="6102"/>
        <w:gridCol w:w="2182"/>
        <w:gridCol w:w="2182"/>
      </w:tblGrid>
      <w:tr w:rsidR="00A979E1" w:rsidRPr="00E52810" w14:paraId="31A8138E" w14:textId="77777777" w:rsidTr="008D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1EEED8FF" w14:textId="77777777" w:rsidR="00CB50F2" w:rsidRPr="00E52810" w:rsidRDefault="007F6662" w:rsidP="00E52810">
            <w:sdt>
              <w:sdtPr>
                <w:alias w:val="Agenda 1, itens de ação"/>
                <w:tag w:val="Agenda 1, itens de ação"/>
                <w:id w:val="810443476"/>
                <w:placeholder>
                  <w:docPart w:val="1A1295E55EEC6C4DA1FB4ECD9C95EF98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pt-BR" w:bidi="pt-BR"/>
                  </w:rPr>
                  <w:t>Itens de ação</w:t>
                </w:r>
              </w:sdtContent>
            </w:sdt>
          </w:p>
        </w:tc>
        <w:sdt>
          <w:sdtPr>
            <w:alias w:val="Agenda 1, pessoa responsável:"/>
            <w:tag w:val="Agenda 1, pessoa responsável:"/>
            <w:id w:val="352783267"/>
            <w:placeholder>
              <w:docPart w:val="A2EDF8DE7CE7164DA9B255112FB774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4C076C74" w14:textId="77777777" w:rsidR="00A979E1" w:rsidRPr="00E52810" w:rsidRDefault="00A979E1" w:rsidP="00E52810">
                <w:r w:rsidRPr="00E52810">
                  <w:rPr>
                    <w:lang w:val="pt-BR" w:bidi="pt-BR"/>
                  </w:rPr>
                  <w:t>Pessoa responsável</w:t>
                </w:r>
              </w:p>
            </w:tc>
          </w:sdtContent>
        </w:sdt>
        <w:tc>
          <w:tcPr>
            <w:tcW w:w="2182" w:type="dxa"/>
          </w:tcPr>
          <w:p w14:paraId="53D8725C" w14:textId="1EC749DE" w:rsidR="00A979E1" w:rsidRPr="00E52810" w:rsidRDefault="008A1436" w:rsidP="008A1436">
            <w:r>
              <w:t>Duração</w:t>
            </w:r>
          </w:p>
        </w:tc>
      </w:tr>
      <w:tr w:rsidR="00A979E1" w:rsidRPr="00E52810" w14:paraId="0683C266" w14:textId="77777777" w:rsidTr="008D1B9C">
        <w:tc>
          <w:tcPr>
            <w:tcW w:w="6102" w:type="dxa"/>
            <w:tcBorders>
              <w:top w:val="single" w:sz="12" w:space="0" w:color="1B587C" w:themeColor="accent3"/>
              <w:bottom w:val="single" w:sz="4" w:space="0" w:color="auto"/>
            </w:tcBorders>
          </w:tcPr>
          <w:p w14:paraId="18030A27" w14:textId="7071417B" w:rsidR="00A979E1" w:rsidRPr="00E52810" w:rsidRDefault="00491E99" w:rsidP="008D1B9C">
            <w:pPr>
              <w:ind w:left="0"/>
            </w:pPr>
            <w:r>
              <w:t>Menu</w:t>
            </w:r>
            <w:r w:rsidR="0065160F">
              <w:t xml:space="preserve">: </w:t>
            </w:r>
            <w:r w:rsidR="0065160F">
              <w:br/>
            </w:r>
            <w:r>
              <w:t>“Opções”</w:t>
            </w:r>
            <w:r w:rsidR="0065160F">
              <w:t xml:space="preserve"> (</w:t>
            </w:r>
            <w:r>
              <w:t>Créditos e Som</w:t>
            </w:r>
            <w:r w:rsidR="0065160F">
              <w:t>)</w:t>
            </w:r>
            <w:r>
              <w:t xml:space="preserve"> e “Jogar”</w:t>
            </w:r>
          </w:p>
        </w:tc>
        <w:tc>
          <w:tcPr>
            <w:tcW w:w="2182" w:type="dxa"/>
            <w:tcBorders>
              <w:top w:val="single" w:sz="12" w:space="0" w:color="1B587C" w:themeColor="accent3"/>
              <w:bottom w:val="single" w:sz="4" w:space="0" w:color="auto"/>
            </w:tcBorders>
          </w:tcPr>
          <w:p w14:paraId="47A92C4B" w14:textId="50F4881D" w:rsidR="00A979E1" w:rsidRPr="00E52810" w:rsidRDefault="00491E99" w:rsidP="008D1B9C">
            <w:pPr>
              <w:ind w:left="77"/>
            </w:pPr>
            <w:r>
              <w:t>Arthur</w:t>
            </w:r>
          </w:p>
        </w:tc>
        <w:tc>
          <w:tcPr>
            <w:tcW w:w="2182" w:type="dxa"/>
            <w:tcBorders>
              <w:top w:val="single" w:sz="12" w:space="0" w:color="1B587C" w:themeColor="accent3"/>
              <w:bottom w:val="single" w:sz="4" w:space="0" w:color="auto"/>
            </w:tcBorders>
          </w:tcPr>
          <w:p w14:paraId="401526F1" w14:textId="54071708" w:rsidR="00A979E1" w:rsidRPr="00E52810" w:rsidRDefault="00491E99" w:rsidP="008D1B9C">
            <w:pPr>
              <w:ind w:left="0"/>
            </w:pPr>
            <w:r>
              <w:rPr>
                <w:lang w:val="pt-BR" w:bidi="pt-BR"/>
              </w:rPr>
              <w:t>07/01 a 13/01</w:t>
            </w:r>
          </w:p>
        </w:tc>
      </w:tr>
      <w:tr w:rsidR="00F8528C" w:rsidRPr="00E52810" w14:paraId="6C80FF13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6FC86273" w14:textId="27AD6008" w:rsidR="00F8528C" w:rsidRDefault="00F8528C" w:rsidP="008D1B9C">
            <w:pPr>
              <w:ind w:left="0"/>
            </w:pPr>
            <w:r>
              <w:t>Atualização do Cronograma com datas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7575CFAF" w14:textId="4149D704" w:rsidR="00F8528C" w:rsidRDefault="00F8528C" w:rsidP="008D1B9C">
            <w:pPr>
              <w:ind w:left="77"/>
            </w:pPr>
            <w:r>
              <w:t>Danilo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43AD5ACB" w14:textId="48CA9290" w:rsidR="00F8528C" w:rsidRDefault="00F8528C" w:rsidP="008D1B9C">
            <w:pPr>
              <w:ind w:left="0"/>
            </w:pPr>
            <w:r>
              <w:t>18/12 a 24/12</w:t>
            </w:r>
          </w:p>
        </w:tc>
      </w:tr>
      <w:tr w:rsidR="00F8528C" w:rsidRPr="00E52810" w14:paraId="2BB20A95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7C5642D" w14:textId="5B62C978" w:rsidR="00F8528C" w:rsidRPr="00E52810" w:rsidRDefault="00F8528C" w:rsidP="008D1B9C">
            <w:pPr>
              <w:ind w:left="0"/>
            </w:pPr>
            <w:r>
              <w:t>Banco de Dados:</w:t>
            </w:r>
            <w:r>
              <w:br/>
              <w:t>Estrutura e Integração com a Unreal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3AA0D0C3" w14:textId="7DC5E74C" w:rsidR="00F8528C" w:rsidRPr="00E52810" w:rsidRDefault="00F8528C" w:rsidP="008D1B9C">
            <w:pPr>
              <w:ind w:left="77"/>
            </w:pPr>
            <w:r>
              <w:t>Arthur/Danilo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4675AE71" w14:textId="10F27055" w:rsidR="00F8528C" w:rsidRPr="008C22C8" w:rsidRDefault="00F8528C" w:rsidP="008D1B9C">
            <w:pPr>
              <w:ind w:left="0"/>
              <w:rPr>
                <w:lang w:val="pt-BR" w:bidi="pt-BR"/>
              </w:rPr>
            </w:pPr>
            <w:r>
              <w:t>14/01 a 20/01</w:t>
            </w:r>
          </w:p>
        </w:tc>
      </w:tr>
      <w:tr w:rsidR="00F8528C" w:rsidRPr="00E52810" w14:paraId="22B66067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684CAE53" w14:textId="51E7D479" w:rsidR="00F8528C" w:rsidRPr="00E52810" w:rsidRDefault="00F8528C" w:rsidP="008D1B9C">
            <w:pPr>
              <w:ind w:left="0"/>
            </w:pPr>
            <w:r>
              <w:t>HUB e Controle:</w:t>
            </w:r>
            <w:r>
              <w:br/>
              <w:t>Contadores (Distância e Aliens Abatidos), Layout (Conversar com toda equipe) e Controle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60C888D5" w14:textId="4CBC1916" w:rsidR="00F8528C" w:rsidRPr="00E52810" w:rsidRDefault="00F8528C" w:rsidP="008D1B9C">
            <w:pPr>
              <w:ind w:left="77"/>
            </w:pPr>
            <w:r>
              <w:t>Arthur/Joás</w:t>
            </w:r>
            <w:r>
              <w:br/>
              <w:t>/Wesley/Danilo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083635B0" w14:textId="4C597680" w:rsidR="00F8528C" w:rsidRPr="00E52810" w:rsidRDefault="00F8528C" w:rsidP="008D1B9C">
            <w:pPr>
              <w:ind w:left="0"/>
            </w:pPr>
            <w:r>
              <w:t>21/01 a 27/01</w:t>
            </w:r>
          </w:p>
        </w:tc>
      </w:tr>
      <w:tr w:rsidR="00F8528C" w:rsidRPr="00E52810" w14:paraId="4764F7F8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CA023C7" w14:textId="7420BA52" w:rsidR="00F8528C" w:rsidRDefault="00F8528C" w:rsidP="008D1B9C">
            <w:pPr>
              <w:ind w:left="0"/>
            </w:pPr>
            <w:r>
              <w:t>Cavemman:</w:t>
            </w:r>
            <w:r>
              <w:br/>
              <w:t>Import na Unreal, Tempo de Disparo, Posição de Camera, Pulo, Melhorar Animações e Game Over (animação)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76895318" w14:textId="3344BAD6" w:rsidR="00F8528C" w:rsidRDefault="00F8528C" w:rsidP="008D1B9C">
            <w:pPr>
              <w:ind w:left="77"/>
            </w:pPr>
            <w:r>
              <w:t>Arthur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0D45BCB4" w14:textId="2F6BA3D0" w:rsidR="00F8528C" w:rsidRDefault="00F8528C" w:rsidP="008D1B9C">
            <w:pPr>
              <w:ind w:left="0"/>
            </w:pPr>
            <w:r>
              <w:t>28/01 a 03/02</w:t>
            </w:r>
          </w:p>
        </w:tc>
      </w:tr>
      <w:tr w:rsidR="00F8528C" w:rsidRPr="00E52810" w14:paraId="5C9E6F93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24F79FF6" w14:textId="71CA3F65" w:rsidR="00F8528C" w:rsidRPr="00F8528C" w:rsidRDefault="00F8528C" w:rsidP="008D1B9C">
            <w:pPr>
              <w:ind w:left="0"/>
              <w:rPr>
                <w:lang w:val="en-US"/>
              </w:rPr>
            </w:pPr>
            <w:r w:rsidRPr="00F8528C">
              <w:rPr>
                <w:lang w:val="en-US"/>
              </w:rPr>
              <w:t>NPC_Snake/Spider:</w:t>
            </w:r>
            <w:r w:rsidRPr="00F8528C">
              <w:rPr>
                <w:lang w:val="en-US"/>
              </w:rPr>
              <w:br/>
              <w:t>Import e teste Snake e Spider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4AC053C5" w14:textId="52FEDDD5" w:rsidR="00F8528C" w:rsidRDefault="00F8528C" w:rsidP="008D1B9C">
            <w:pPr>
              <w:ind w:left="77"/>
            </w:pPr>
            <w:r>
              <w:t>Arthur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4F5A7745" w14:textId="1179043A" w:rsidR="00F8528C" w:rsidRDefault="00F8528C" w:rsidP="008D1B9C">
            <w:pPr>
              <w:ind w:left="0"/>
            </w:pPr>
            <w:r>
              <w:t>04/02 a 10/02</w:t>
            </w:r>
          </w:p>
        </w:tc>
      </w:tr>
      <w:tr w:rsidR="00F8528C" w:rsidRPr="00E52810" w14:paraId="1A865BCF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310EAD2B" w14:textId="2B3D4F39" w:rsidR="00F8528C" w:rsidRPr="00F8528C" w:rsidRDefault="00F8528C" w:rsidP="008D1B9C">
            <w:pPr>
              <w:ind w:left="0"/>
              <w:rPr>
                <w:lang w:val="pt-BR"/>
              </w:rPr>
            </w:pPr>
            <w:r w:rsidRPr="00F8528C">
              <w:rPr>
                <w:lang w:val="pt-BR"/>
              </w:rPr>
              <w:t>NPC_Alien:</w:t>
            </w:r>
            <w:r w:rsidRPr="00F8528C">
              <w:rPr>
                <w:lang w:val="pt-BR"/>
              </w:rPr>
              <w:br/>
              <w:t xml:space="preserve">Import Alien, Trigger Star, Trigger End (contador, mudança de cenário e LevelDesign) e </w:t>
            </w:r>
            <w:r>
              <w:rPr>
                <w:lang w:val="pt-BR"/>
              </w:rPr>
              <w:t>Blueprints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1B162703" w14:textId="19CF456C" w:rsidR="00F8528C" w:rsidRDefault="00F8528C" w:rsidP="008D1B9C">
            <w:pPr>
              <w:ind w:left="77"/>
            </w:pPr>
            <w:r>
              <w:t>Arthur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3BE35024" w14:textId="60F92D4B" w:rsidR="00F8528C" w:rsidRDefault="00F8528C" w:rsidP="008D1B9C">
            <w:pPr>
              <w:ind w:left="0"/>
            </w:pPr>
            <w:r>
              <w:t>11/02 a 17/03</w:t>
            </w:r>
          </w:p>
        </w:tc>
      </w:tr>
      <w:tr w:rsidR="00F8528C" w:rsidRPr="00E52810" w14:paraId="56FB697E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0791CE9C" w14:textId="5B3FEFD8" w:rsidR="00F8528C" w:rsidRDefault="00F8528C" w:rsidP="008D1B9C">
            <w:pPr>
              <w:ind w:left="0"/>
            </w:pPr>
            <w:r>
              <w:t>Level Design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7FAFFB87" w14:textId="524B721B" w:rsidR="00F8528C" w:rsidRDefault="00F8528C" w:rsidP="008D1B9C">
            <w:pPr>
              <w:ind w:left="77"/>
            </w:pPr>
            <w:r>
              <w:t>Equipe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1D51677A" w14:textId="76C2E6F0" w:rsidR="00F8528C" w:rsidRDefault="00F8528C" w:rsidP="008D1B9C">
            <w:pPr>
              <w:ind w:left="0"/>
            </w:pPr>
            <w:r>
              <w:t>18/02 a 03/03</w:t>
            </w:r>
          </w:p>
        </w:tc>
      </w:tr>
      <w:tr w:rsidR="00F8528C" w:rsidRPr="00E52810" w14:paraId="4C378E92" w14:textId="77777777" w:rsidTr="008D1B9C"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27E7BD47" w14:textId="77777777" w:rsidR="00F8528C" w:rsidRPr="0065160F" w:rsidRDefault="00F8528C" w:rsidP="008D1B9C">
            <w:pPr>
              <w:ind w:left="0"/>
              <w:rPr>
                <w:lang w:val="en-US"/>
              </w:rPr>
            </w:pPr>
            <w:r w:rsidRPr="0065160F">
              <w:rPr>
                <w:lang w:val="en-US"/>
              </w:rPr>
              <w:t>Game Over:</w:t>
            </w:r>
          </w:p>
          <w:p w14:paraId="375E64EB" w14:textId="005514F4" w:rsidR="00F8528C" w:rsidRDefault="00F8528C" w:rsidP="008D1B9C">
            <w:pPr>
              <w:ind w:left="0"/>
            </w:pPr>
            <w:r w:rsidRPr="0065160F">
              <w:rPr>
                <w:lang w:val="pt-BR"/>
              </w:rPr>
              <w:t xml:space="preserve">Rotina de Game Over e </w:t>
            </w:r>
            <w:r>
              <w:rPr>
                <w:lang w:val="pt-BR"/>
              </w:rPr>
              <w:t>Menu Game Over (Restart e Menu Inicial)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3B524C56" w14:textId="5B11850B" w:rsidR="00F8528C" w:rsidRDefault="00F8528C" w:rsidP="008D1B9C">
            <w:pPr>
              <w:ind w:left="77"/>
            </w:pPr>
            <w:r>
              <w:t>Arthur</w:t>
            </w:r>
          </w:p>
        </w:tc>
        <w:tc>
          <w:tcPr>
            <w:tcW w:w="2182" w:type="dxa"/>
            <w:tcBorders>
              <w:top w:val="single" w:sz="4" w:space="0" w:color="auto"/>
              <w:bottom w:val="single" w:sz="4" w:space="0" w:color="auto"/>
            </w:tcBorders>
          </w:tcPr>
          <w:p w14:paraId="5F474539" w14:textId="39D78D12" w:rsidR="00F8528C" w:rsidRDefault="00F8528C" w:rsidP="008D1B9C">
            <w:pPr>
              <w:ind w:left="0"/>
            </w:pPr>
            <w:r>
              <w:t>04/03 a 10/03</w:t>
            </w:r>
          </w:p>
        </w:tc>
      </w:tr>
    </w:tbl>
    <w:p w14:paraId="0FBDE3E0" w14:textId="5D3A36E5" w:rsidR="0017681F" w:rsidRDefault="0017681F" w:rsidP="008500E6">
      <w:pPr>
        <w:ind w:left="0"/>
      </w:pPr>
    </w:p>
    <w:p w14:paraId="1A080641" w14:textId="0F587315" w:rsidR="008500E6" w:rsidRDefault="008500E6" w:rsidP="008500E6">
      <w:pPr>
        <w:pStyle w:val="Ttulo1"/>
      </w:pPr>
      <w:r>
        <w:rPr>
          <w:color w:val="0070C0"/>
        </w:rPr>
        <w:t>Observações:</w:t>
      </w:r>
    </w:p>
    <w:p w14:paraId="4F43B010" w14:textId="778683F9" w:rsidR="00C35401" w:rsidRPr="008500E6" w:rsidRDefault="00C35401" w:rsidP="00C35401">
      <w:r>
        <w:t>É necessária uma reunião para definição de Layout do HUD e Level</w:t>
      </w:r>
      <w:bookmarkStart w:id="0" w:name="_GoBack"/>
      <w:bookmarkEnd w:id="0"/>
      <w:r>
        <w:t>Design.</w:t>
      </w:r>
    </w:p>
    <w:sectPr w:rsidR="00C35401" w:rsidRPr="008500E6" w:rsidSect="00ED0831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1EE4F" w14:textId="77777777" w:rsidR="007F6662" w:rsidRDefault="007F6662">
      <w:pPr>
        <w:spacing w:after="0"/>
      </w:pPr>
      <w:r>
        <w:separator/>
      </w:r>
    </w:p>
  </w:endnote>
  <w:endnote w:type="continuationSeparator" w:id="0">
    <w:p w14:paraId="0ABCDC26" w14:textId="77777777" w:rsidR="007F6662" w:rsidRDefault="007F6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F25EB" w14:textId="77777777" w:rsidR="00CB50F2" w:rsidRDefault="00CB50F2" w:rsidP="00CB50F2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C35401"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0E462" w14:textId="77777777" w:rsidR="007F6662" w:rsidRDefault="007F6662">
      <w:pPr>
        <w:spacing w:after="0"/>
      </w:pPr>
      <w:r>
        <w:separator/>
      </w:r>
    </w:p>
  </w:footnote>
  <w:footnote w:type="continuationSeparator" w:id="0">
    <w:p w14:paraId="71BD36AB" w14:textId="77777777" w:rsidR="007F6662" w:rsidRDefault="007F66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BE73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3B"/>
    <w:rsid w:val="00070820"/>
    <w:rsid w:val="000A2728"/>
    <w:rsid w:val="000C05CD"/>
    <w:rsid w:val="000C3F58"/>
    <w:rsid w:val="000D0977"/>
    <w:rsid w:val="001005E5"/>
    <w:rsid w:val="00107A25"/>
    <w:rsid w:val="001118FD"/>
    <w:rsid w:val="001428E7"/>
    <w:rsid w:val="00152CC8"/>
    <w:rsid w:val="0017681F"/>
    <w:rsid w:val="00192D1C"/>
    <w:rsid w:val="001C4546"/>
    <w:rsid w:val="0020300C"/>
    <w:rsid w:val="00260B16"/>
    <w:rsid w:val="002B6C94"/>
    <w:rsid w:val="002E7469"/>
    <w:rsid w:val="002F4ABE"/>
    <w:rsid w:val="00334A36"/>
    <w:rsid w:val="0034136D"/>
    <w:rsid w:val="003936AF"/>
    <w:rsid w:val="003B1BCE"/>
    <w:rsid w:val="003C1B81"/>
    <w:rsid w:val="003C6B6C"/>
    <w:rsid w:val="003D3874"/>
    <w:rsid w:val="0041439B"/>
    <w:rsid w:val="00444D8F"/>
    <w:rsid w:val="004906B2"/>
    <w:rsid w:val="00491E99"/>
    <w:rsid w:val="0052642B"/>
    <w:rsid w:val="00557792"/>
    <w:rsid w:val="00581031"/>
    <w:rsid w:val="005D153B"/>
    <w:rsid w:val="005D25B8"/>
    <w:rsid w:val="005E7D19"/>
    <w:rsid w:val="0065160F"/>
    <w:rsid w:val="0066086F"/>
    <w:rsid w:val="00672A6F"/>
    <w:rsid w:val="006928B4"/>
    <w:rsid w:val="006D571F"/>
    <w:rsid w:val="006F0ACB"/>
    <w:rsid w:val="006F5A3F"/>
    <w:rsid w:val="00714174"/>
    <w:rsid w:val="007253CC"/>
    <w:rsid w:val="007645FD"/>
    <w:rsid w:val="00787B78"/>
    <w:rsid w:val="007B0E0B"/>
    <w:rsid w:val="007F6662"/>
    <w:rsid w:val="008431CB"/>
    <w:rsid w:val="008500E6"/>
    <w:rsid w:val="00884350"/>
    <w:rsid w:val="008A1436"/>
    <w:rsid w:val="008C22C8"/>
    <w:rsid w:val="008D1B9C"/>
    <w:rsid w:val="008E2FAF"/>
    <w:rsid w:val="0093449B"/>
    <w:rsid w:val="009916AE"/>
    <w:rsid w:val="009E78C1"/>
    <w:rsid w:val="00A366A6"/>
    <w:rsid w:val="00A66E18"/>
    <w:rsid w:val="00A979E1"/>
    <w:rsid w:val="00B45E12"/>
    <w:rsid w:val="00B86380"/>
    <w:rsid w:val="00BC2800"/>
    <w:rsid w:val="00BC71F2"/>
    <w:rsid w:val="00BD67D0"/>
    <w:rsid w:val="00C35401"/>
    <w:rsid w:val="00C77636"/>
    <w:rsid w:val="00C9013A"/>
    <w:rsid w:val="00CB50F2"/>
    <w:rsid w:val="00CF5C61"/>
    <w:rsid w:val="00D63808"/>
    <w:rsid w:val="00D6466C"/>
    <w:rsid w:val="00D90A37"/>
    <w:rsid w:val="00DC2307"/>
    <w:rsid w:val="00E52810"/>
    <w:rsid w:val="00E70F21"/>
    <w:rsid w:val="00EB43FE"/>
    <w:rsid w:val="00ED0831"/>
    <w:rsid w:val="00F15BE5"/>
    <w:rsid w:val="00F45ED3"/>
    <w:rsid w:val="00F560A1"/>
    <w:rsid w:val="00F8528C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06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0831"/>
    <w:pPr>
      <w:keepNext/>
      <w:ind w:left="74"/>
    </w:pPr>
    <w:rPr>
      <w:spacing w:val="4"/>
    </w:rPr>
  </w:style>
  <w:style w:type="paragraph" w:styleId="Ttulo1">
    <w:name w:val="heading 1"/>
    <w:basedOn w:val="Normal"/>
    <w:link w:val="Ttulo1Char"/>
    <w:uiPriority w:val="9"/>
    <w:qFormat/>
    <w:rsid w:val="00CB50F2"/>
    <w:pPr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tulo2">
    <w:name w:val="heading 2"/>
    <w:basedOn w:val="Normal"/>
    <w:link w:val="Ttulo2Char"/>
    <w:uiPriority w:val="9"/>
    <w:unhideWhenUsed/>
    <w:qFormat/>
    <w:rsid w:val="00E70F21"/>
    <w:pPr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tulo3">
    <w:name w:val="heading 3"/>
    <w:basedOn w:val="Normal"/>
    <w:link w:val="Ttulo3Char"/>
    <w:uiPriority w:val="9"/>
    <w:unhideWhenUsed/>
    <w:qFormat/>
    <w:rsid w:val="00E70F21"/>
    <w:pPr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F21"/>
    <w:pPr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0820"/>
    <w:pPr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5C61"/>
    <w:pPr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5C61"/>
    <w:pPr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5C61"/>
    <w:pPr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5C61"/>
    <w:pPr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tasdereunio">
    <w:name w:val="Atas de reunião"/>
    <w:basedOn w:val="Tabelanormal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efernciaSutil">
    <w:name w:val="Subtle Reference"/>
    <w:basedOn w:val="Fontepargpadro"/>
    <w:uiPriority w:val="2"/>
    <w:qFormat/>
    <w:rsid w:val="00CB50F2"/>
    <w:rPr>
      <w:caps/>
      <w:smallCaps w:val="0"/>
      <w:color w:val="9F2936" w:themeColor="accent2"/>
    </w:rPr>
  </w:style>
  <w:style w:type="paragraph" w:styleId="Cabealho">
    <w:name w:val="header"/>
    <w:basedOn w:val="Normal"/>
    <w:link w:val="Cabealho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A979E1"/>
    <w:rPr>
      <w:rFonts w:eastAsiaTheme="minorEastAsia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F5C61"/>
  </w:style>
  <w:style w:type="paragraph" w:styleId="Textoembloco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F5C6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F5C61"/>
    <w:rPr>
      <w:spacing w:val="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F5C6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F5C61"/>
    <w:rPr>
      <w:spacing w:val="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F5C61"/>
    <w:rPr>
      <w:spacing w:val="4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F5C6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F5C61"/>
    <w:rPr>
      <w:spacing w:val="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F5C6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F5C61"/>
    <w:rPr>
      <w:spacing w:val="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F5C6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F5C61"/>
    <w:rPr>
      <w:spacing w:val="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F5C61"/>
    <w:rPr>
      <w:spacing w:val="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F5C61"/>
    <w:rPr>
      <w:spacing w:val="4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F5C6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F5C61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F5C61"/>
    <w:rPr>
      <w:spacing w:val="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5C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5C61"/>
    <w:rPr>
      <w:b/>
      <w:bCs/>
      <w:spacing w:val="4"/>
      <w:szCs w:val="20"/>
    </w:rPr>
  </w:style>
  <w:style w:type="table" w:styleId="ListaEscura">
    <w:name w:val="Dark List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F5C61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F5C61"/>
    <w:rPr>
      <w:spacing w:val="4"/>
    </w:rPr>
  </w:style>
  <w:style w:type="character" w:styleId="nfase">
    <w:name w:val="Emphasis"/>
    <w:basedOn w:val="Fontepargpadro"/>
    <w:uiPriority w:val="20"/>
    <w:semiHidden/>
    <w:unhideWhenUsed/>
    <w:qFormat/>
    <w:rsid w:val="00CF5C61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F5C6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5C61"/>
    <w:rPr>
      <w:spacing w:val="4"/>
      <w:szCs w:val="20"/>
    </w:rPr>
  </w:style>
  <w:style w:type="paragraph" w:styleId="Destinatrio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CB50F2"/>
    <w:rPr>
      <w:rFonts w:eastAsiaTheme="minorEastAsia"/>
      <w:szCs w:val="21"/>
      <w:lang w:eastAsia="ja-JP"/>
    </w:rPr>
  </w:style>
  <w:style w:type="character" w:styleId="Refdenotaderodap">
    <w:name w:val="footnote reference"/>
    <w:basedOn w:val="Fontepargpadro"/>
    <w:uiPriority w:val="99"/>
    <w:semiHidden/>
    <w:unhideWhenUsed/>
    <w:rsid w:val="00CF5C6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C61"/>
    <w:rPr>
      <w:spacing w:val="4"/>
      <w:szCs w:val="20"/>
    </w:rPr>
  </w:style>
  <w:style w:type="table" w:styleId="TabeladeGrade1Claro">
    <w:name w:val="Grid Table 1 Light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1">
    <w:name w:val="Grid Table 1 Light Accent 1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3">
    <w:name w:val="Grid Table 1 Light Accent 3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4">
    <w:name w:val="Grid Table 1 Light Accent 4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5">
    <w:name w:val="Grid Table 1 Light Accent 5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o-nfase6">
    <w:name w:val="Grid Table 1 Light Accent 6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3">
    <w:name w:val="Grid Table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5Escuro">
    <w:name w:val="Grid Table 5 Dark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o-nfase1">
    <w:name w:val="Grid Table 5 Dark Accent 1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eladeGrade5Escuro-nfase2">
    <w:name w:val="Grid Table 5 Dark Accent 2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eladeGrade5Escuro-nfase3">
    <w:name w:val="Grid Table 5 Dark Accent 3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eladeGrade5Escuro-nfase4">
    <w:name w:val="Grid Table 5 Dark Accent 4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eladeGrade5Escuro-nfase5">
    <w:name w:val="Grid Table 5 Dark Accent 5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eladeGrade5Escuro-nfase6">
    <w:name w:val="Grid Table 5 Dark Accent 6"/>
    <w:basedOn w:val="Tabelanormal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eladeGrade6Colorido">
    <w:name w:val="Grid Table 6 Colorful"/>
    <w:basedOn w:val="Tabe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o-nfase1">
    <w:name w:val="Grid Table 6 Colorful Accent 1"/>
    <w:basedOn w:val="Tabe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eGrade6Colorido-nfase2">
    <w:name w:val="Grid Table 6 Colorful Accent 2"/>
    <w:basedOn w:val="Tabe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eGrade6Colorido-nfase3">
    <w:name w:val="Grid Table 6 Colorful Accent 3"/>
    <w:basedOn w:val="Tabe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eGrade6Colorido-nfase4">
    <w:name w:val="Grid Table 6 Colorful Accent 4"/>
    <w:basedOn w:val="Tabe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eGrade6Colorido-nfase5">
    <w:name w:val="Grid Table 6 Colorful Accent 5"/>
    <w:basedOn w:val="Tabe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eGrade6Colorido-nfase6">
    <w:name w:val="Grid Table 6 Colorful Accent 6"/>
    <w:basedOn w:val="Tabe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eGrade7Colorido">
    <w:name w:val="Grid Table 7 Colorful"/>
    <w:basedOn w:val="Tabe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o-nfase1">
    <w:name w:val="Grid Table 7 Colorful Accent 1"/>
    <w:basedOn w:val="Tabe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eladeGrade7Colorido-nfase2">
    <w:name w:val="Grid Table 7 Colorful Accent 2"/>
    <w:basedOn w:val="Tabe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eladeGrade7Colorido-nfase3">
    <w:name w:val="Grid Table 7 Colorful Accent 3"/>
    <w:basedOn w:val="Tabe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eladeGrade7Colorido-nfase4">
    <w:name w:val="Grid Table 7 Colorful Accent 4"/>
    <w:basedOn w:val="Tabe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eladeGrade7Colorido-nfase5">
    <w:name w:val="Grid Table 7 Colorful Accent 5"/>
    <w:basedOn w:val="Tabe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eladeGrade7Colorido-nfase6">
    <w:name w:val="Grid Table 7 Colorful Accent 6"/>
    <w:basedOn w:val="Tabe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tulo3Char">
    <w:name w:val="Título 3 Char"/>
    <w:basedOn w:val="Fontepargpadro"/>
    <w:link w:val="Ttulo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F5C61"/>
  </w:style>
  <w:style w:type="paragraph" w:styleId="EndereoHTML">
    <w:name w:val="HTML Address"/>
    <w:basedOn w:val="Normal"/>
    <w:link w:val="Endereo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F5C61"/>
    <w:rPr>
      <w:i/>
      <w:iCs/>
      <w:spacing w:val="4"/>
    </w:rPr>
  </w:style>
  <w:style w:type="character" w:styleId="CitaoHTML">
    <w:name w:val="HTML Cite"/>
    <w:basedOn w:val="Fontepargpadro"/>
    <w:uiPriority w:val="99"/>
    <w:semiHidden/>
    <w:unhideWhenUsed/>
    <w:rsid w:val="00CF5C6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F5C6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F5C61"/>
    <w:rPr>
      <w:i/>
      <w:iCs/>
    </w:rPr>
  </w:style>
  <w:style w:type="character" w:styleId="Hiperlink">
    <w:name w:val="Hyperlink"/>
    <w:basedOn w:val="Fontepargpadro"/>
    <w:uiPriority w:val="99"/>
    <w:semiHidden/>
    <w:unhideWhenUsed/>
    <w:rsid w:val="00CF5C61"/>
    <w:rPr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adeClara">
    <w:name w:val="Light Grid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aLinha">
    <w:name w:val="line number"/>
    <w:basedOn w:val="Fontepargpadro"/>
    <w:uiPriority w:val="99"/>
    <w:semiHidden/>
    <w:unhideWhenUsed/>
    <w:rsid w:val="00CF5C61"/>
  </w:style>
  <w:style w:type="paragraph" w:styleId="Lista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Tabulaodelista-Tomclaro1">
    <w:name w:val="List Table 1 Light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1Claro-nfase1">
    <w:name w:val="List Table 1 Light Accent 1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1Claro-nfase2">
    <w:name w:val="List Table 1 Light Accent 2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1Claro-nfase3">
    <w:name w:val="List Table 1 Light Accent 3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1Claro-nfase4">
    <w:name w:val="List Table 1 Light Accent 4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1Claro-nfase5">
    <w:name w:val="List Table 1 Light Accent 5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1Claro-nfase6">
    <w:name w:val="List Table 1 Light Accent 6"/>
    <w:basedOn w:val="Tabelanormal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2">
    <w:name w:val="List Table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2-nfase1">
    <w:name w:val="List Table 2 Accent 1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2-nfase2">
    <w:name w:val="List Table 2 Accent 2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2-nfase3">
    <w:name w:val="List Table 2 Accent 3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2-nfase4">
    <w:name w:val="List Table 2 Accent 4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2-nfase5">
    <w:name w:val="List Table 2 Accent 5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2-nfase6">
    <w:name w:val="List Table 2 Accent 6"/>
    <w:basedOn w:val="Tabelanormal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3">
    <w:name w:val="List Table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aLista3-nfase1">
    <w:name w:val="List Table 3 Accent 1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eladaLista3-nfase2">
    <w:name w:val="List Table 3 Accent 2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eladaLista3-nfase3">
    <w:name w:val="List Table 3 Accent 3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eladaLista3-nfase4">
    <w:name w:val="List Table 3 Accent 4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eladaLista3-nfase5">
    <w:name w:val="List Table 3 Accent 5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eladaLista3-nfase6">
    <w:name w:val="List Table 3 Accent 6"/>
    <w:basedOn w:val="Tabelanormal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eladaLista4">
    <w:name w:val="List Table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4-nfase1">
    <w:name w:val="List Table 4 Accent 1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4-nfase2">
    <w:name w:val="List Table 4 Accent 2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4-nfase3">
    <w:name w:val="List Table 4 Accent 3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4-nfase4">
    <w:name w:val="List Table 4 Accent 4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4-nfase5">
    <w:name w:val="List Table 4 Accent 5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4-nfase6">
    <w:name w:val="List Table 4 Accent 6"/>
    <w:basedOn w:val="Tabelanormal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ulaodelista-Tomescuro5">
    <w:name w:val="List Table 5 Dark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1">
    <w:name w:val="List Table 5 Dark Accent 1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2">
    <w:name w:val="List Table 5 Dark Accent 2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3">
    <w:name w:val="List Table 5 Dark Accent 3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4">
    <w:name w:val="List Table 5 Dark Accent 4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5">
    <w:name w:val="List Table 5 Dark Accent 5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5Escuro-nfase6">
    <w:name w:val="List Table 5 Dark Accent 6"/>
    <w:basedOn w:val="Tabela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aLista6Colorido">
    <w:name w:val="List Table 6 Colorful"/>
    <w:basedOn w:val="Tabela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aLista6Colorido-nfase1">
    <w:name w:val="List Table 6 Colorful Accent 1"/>
    <w:basedOn w:val="Tabela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eladaLista6Colorido-nfase2">
    <w:name w:val="List Table 6 Colorful Accent 2"/>
    <w:basedOn w:val="Tabela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eladaLista6Colorido-nfase3">
    <w:name w:val="List Table 6 Colorful Accent 3"/>
    <w:basedOn w:val="Tabela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eladaLista6Colorido-nfase4">
    <w:name w:val="List Table 6 Colorful Accent 4"/>
    <w:basedOn w:val="Tabela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eladaLista6Colorido-nfase5">
    <w:name w:val="List Table 6 Colorful Accent 5"/>
    <w:basedOn w:val="Tabela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eladaLista6Colorido-nfase6">
    <w:name w:val="List Table 6 Colorful Accent 6"/>
    <w:basedOn w:val="Tabela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eladaLista7Colorido">
    <w:name w:val="List Table 7 Colorful"/>
    <w:basedOn w:val="Tabela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1">
    <w:name w:val="List Table 7 Colorful Accent 1"/>
    <w:basedOn w:val="Tabela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2">
    <w:name w:val="List Table 7 Colorful Accent 2"/>
    <w:basedOn w:val="Tabela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3">
    <w:name w:val="List Table 7 Colorful Accent 3"/>
    <w:basedOn w:val="Tabela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4">
    <w:name w:val="List Table 7 Colorful Accent 4"/>
    <w:basedOn w:val="Tabela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5">
    <w:name w:val="List Table 7 Colorful Accent 5"/>
    <w:basedOn w:val="Tabela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aLista7Colorido-nfase6">
    <w:name w:val="List Table 7 Colorful Accent 6"/>
    <w:basedOn w:val="Tabela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adeMdia1">
    <w:name w:val="Medium Grid 1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F5C61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F5C61"/>
    <w:rPr>
      <w:spacing w:val="4"/>
    </w:rPr>
  </w:style>
  <w:style w:type="character" w:styleId="NmerodaPgina">
    <w:name w:val="page number"/>
    <w:basedOn w:val="Fontepargpadro"/>
    <w:uiPriority w:val="99"/>
    <w:semiHidden/>
    <w:unhideWhenUsed/>
    <w:rsid w:val="00CF5C61"/>
  </w:style>
  <w:style w:type="table" w:styleId="TabelaSimples1">
    <w:name w:val="Plain Table 1"/>
    <w:basedOn w:val="Tabelanormal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Forte">
    <w:name w:val="Strong"/>
    <w:basedOn w:val="Fontepargpadro"/>
    <w:uiPriority w:val="22"/>
    <w:semiHidden/>
    <w:unhideWhenUsed/>
    <w:qFormat/>
    <w:rsid w:val="00CF5C61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nfaseSutil">
    <w:name w:val="Subtle Emphasis"/>
    <w:basedOn w:val="Fontepargpadro"/>
    <w:uiPriority w:val="10"/>
    <w:qFormat/>
    <w:rsid w:val="00A979E1"/>
    <w:rPr>
      <w:i/>
      <w:iCs/>
      <w:color w:val="auto"/>
    </w:rPr>
  </w:style>
  <w:style w:type="table" w:styleId="Tabelacomefeitos3D1">
    <w:name w:val="Table 3D effects 1"/>
    <w:basedOn w:val="Tabela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deTabelaClaro">
    <w:name w:val="Grid Table Light"/>
    <w:basedOn w:val="Tabelanormal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tuloChar">
    <w:name w:val="Título Char"/>
    <w:basedOn w:val="Fontepargpadro"/>
    <w:link w:val="Ttulo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tal/Library/Containers/com.microsoft.Word/Data/Library/Caches/1046/TM03463080/Atas%20da%20reunia&#771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39210524B32749A27A2FF1A41765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7B9228-A221-5D4A-A6B3-81150D28D2AF}"/>
      </w:docPartPr>
      <w:docPartBody>
        <w:p w:rsidR="00034B37" w:rsidRDefault="007F1BC6">
          <w:pPr>
            <w:pStyle w:val="FA39210524B32749A27A2FF1A41765E6"/>
          </w:pPr>
          <w:r>
            <w:rPr>
              <w:lang w:bidi="pt-BR"/>
            </w:rPr>
            <w:t>|</w:t>
          </w:r>
        </w:p>
      </w:docPartBody>
    </w:docPart>
    <w:docPart>
      <w:docPartPr>
        <w:name w:val="D91A831F4F7C664FA849ECC5918AC5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7DF6B-D3F3-FA4F-B25E-90B1F7A1B03E}"/>
      </w:docPartPr>
      <w:docPartBody>
        <w:p w:rsidR="00034B37" w:rsidRDefault="007F1BC6">
          <w:pPr>
            <w:pStyle w:val="D91A831F4F7C664FA849ECC5918AC57C"/>
          </w:pPr>
          <w:r>
            <w:rPr>
              <w:lang w:bidi="pt-BR"/>
            </w:rPr>
            <w:t>Data da reunião | hora</w:t>
          </w:r>
        </w:p>
      </w:docPartBody>
    </w:docPart>
    <w:docPart>
      <w:docPartPr>
        <w:name w:val="753BEB734260C84ABD9B6DD3FC7EB9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DDAE51-D3B3-4046-8BBC-B0D6E6D9099A}"/>
      </w:docPartPr>
      <w:docPartBody>
        <w:p w:rsidR="00034B37" w:rsidRDefault="007F1BC6">
          <w:pPr>
            <w:pStyle w:val="753BEB734260C84ABD9B6DD3FC7EB91B"/>
          </w:pPr>
          <w:r>
            <w:rPr>
              <w:lang w:bidi="pt-BR"/>
            </w:rPr>
            <w:t>Local da reunião</w:t>
          </w:r>
        </w:p>
      </w:docPartBody>
    </w:docPart>
    <w:docPart>
      <w:docPartPr>
        <w:name w:val="5879F26D73E29740A08CDABA84A50B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D1C27-D323-F344-91FC-8E30E5CB81F5}"/>
      </w:docPartPr>
      <w:docPartBody>
        <w:p w:rsidR="00034B37" w:rsidRDefault="007F1BC6">
          <w:pPr>
            <w:pStyle w:val="5879F26D73E29740A08CDABA84A50BB7"/>
          </w:pPr>
          <w:r>
            <w:rPr>
              <w:rStyle w:val="nfaseSutil"/>
              <w:lang w:bidi="pt-BR"/>
            </w:rPr>
            <w:t>Local</w:t>
          </w:r>
        </w:p>
      </w:docPartBody>
    </w:docPart>
    <w:docPart>
      <w:docPartPr>
        <w:name w:val="5AAC435EB644054FB7AB9B24B23F4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F4723-2B4D-F74F-BF41-84EC5794305B}"/>
      </w:docPartPr>
      <w:docPartBody>
        <w:p w:rsidR="00034B37" w:rsidRDefault="007F1BC6">
          <w:pPr>
            <w:pStyle w:val="5AAC435EB644054FB7AB9B24B23F4B67"/>
          </w:pPr>
          <w:r>
            <w:rPr>
              <w:lang w:bidi="pt-BR"/>
            </w:rPr>
            <w:t>Tópicos da agenda</w:t>
          </w:r>
        </w:p>
      </w:docPartBody>
    </w:docPart>
    <w:docPart>
      <w:docPartPr>
        <w:name w:val="2FF735F7782E3B4580D006DABB7AF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25858E-FFD4-F84D-82A1-ACF6082BD043}"/>
      </w:docPartPr>
      <w:docPartBody>
        <w:p w:rsidR="00034B37" w:rsidRDefault="007F1BC6">
          <w:pPr>
            <w:pStyle w:val="2FF735F7782E3B4580D006DABB7AF486"/>
          </w:pPr>
          <w:r>
            <w:rPr>
              <w:lang w:bidi="pt-BR"/>
            </w:rPr>
            <w:t>Tempo alocado</w:t>
          </w:r>
        </w:p>
      </w:docPartBody>
    </w:docPart>
    <w:docPart>
      <w:docPartPr>
        <w:name w:val="1DC87628A853C44CBCC745C48EAF9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39ED3-ACA3-7D40-99C8-78D5261D3569}"/>
      </w:docPartPr>
      <w:docPartBody>
        <w:p w:rsidR="00034B37" w:rsidRDefault="007F1BC6">
          <w:pPr>
            <w:pStyle w:val="1DC87628A853C44CBCC745C48EAF93E4"/>
          </w:pPr>
          <w:r>
            <w:rPr>
              <w:rStyle w:val="nfaseSutil"/>
              <w:lang w:bidi="pt-BR"/>
            </w:rPr>
            <w:t>Hora</w:t>
          </w:r>
        </w:p>
      </w:docPartBody>
    </w:docPart>
    <w:docPart>
      <w:docPartPr>
        <w:name w:val="D3E5C2BF41473744A31407DED83EF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7DA205-92B9-E548-8B7D-77CA2D65C98A}"/>
      </w:docPartPr>
      <w:docPartBody>
        <w:p w:rsidR="00034B37" w:rsidRDefault="007F1BC6">
          <w:pPr>
            <w:pStyle w:val="D3E5C2BF41473744A31407DED83EFA7D"/>
          </w:pPr>
          <w:r>
            <w:rPr>
              <w:lang w:bidi="pt-BR"/>
            </w:rPr>
            <w:t>Tópico da agenda</w:t>
          </w:r>
        </w:p>
      </w:docPartBody>
    </w:docPart>
    <w:docPart>
      <w:docPartPr>
        <w:name w:val="EE7FCF4A40015D458696A3BEE090DA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4BED09-87F6-9044-A1EA-5257F7208637}"/>
      </w:docPartPr>
      <w:docPartBody>
        <w:p w:rsidR="00034B37" w:rsidRDefault="007F1BC6">
          <w:pPr>
            <w:pStyle w:val="EE7FCF4A40015D458696A3BEE090DA56"/>
          </w:pPr>
          <w:r>
            <w:rPr>
              <w:lang w:bidi="pt-BR"/>
            </w:rPr>
            <w:t>Apresentador</w:t>
          </w:r>
        </w:p>
      </w:docPartBody>
    </w:docPart>
    <w:docPart>
      <w:docPartPr>
        <w:name w:val="1A1295E55EEC6C4DA1FB4ECD9C95EF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10559A-C0C9-CA4C-A8AC-8FA58C4F1BBE}"/>
      </w:docPartPr>
      <w:docPartBody>
        <w:p w:rsidR="00034B37" w:rsidRDefault="007F1BC6">
          <w:pPr>
            <w:pStyle w:val="1A1295E55EEC6C4DA1FB4ECD9C95EF98"/>
          </w:pPr>
          <w:r w:rsidRPr="00E52810">
            <w:rPr>
              <w:lang w:bidi="pt-BR"/>
            </w:rPr>
            <w:t>Itens de ação</w:t>
          </w:r>
        </w:p>
      </w:docPartBody>
    </w:docPart>
    <w:docPart>
      <w:docPartPr>
        <w:name w:val="A2EDF8DE7CE7164DA9B255112FB774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706BDF-F729-024A-B0C3-6028E589A388}"/>
      </w:docPartPr>
      <w:docPartBody>
        <w:p w:rsidR="00034B37" w:rsidRDefault="007F1BC6">
          <w:pPr>
            <w:pStyle w:val="A2EDF8DE7CE7164DA9B255112FB77483"/>
          </w:pPr>
          <w:r w:rsidRPr="00E52810">
            <w:rPr>
              <w:lang w:bidi="pt-BR"/>
            </w:rPr>
            <w:t>Pessoa responsável</w:t>
          </w:r>
        </w:p>
      </w:docPartBody>
    </w:docPart>
    <w:docPart>
      <w:docPartPr>
        <w:name w:val="9786EE955D39E84A96340F5F02413B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1B650-90BA-BA4C-9B09-9A583C987A37}"/>
      </w:docPartPr>
      <w:docPartBody>
        <w:p w:rsidR="00000000" w:rsidRDefault="00034B37" w:rsidP="00034B37">
          <w:pPr>
            <w:pStyle w:val="9786EE955D39E84A96340F5F02413B5F"/>
          </w:pPr>
          <w:r w:rsidRPr="00A979E1">
            <w:rPr>
              <w:lang w:bidi="pt-BR"/>
            </w:rPr>
            <w:t>Reunião convocada</w:t>
          </w:r>
          <w:r>
            <w:rPr>
              <w:lang w:bidi="pt-BR"/>
            </w:rPr>
            <w:t> </w:t>
          </w:r>
          <w:r w:rsidRPr="00A979E1">
            <w:rPr>
              <w:lang w:bidi="pt-BR"/>
            </w:rPr>
            <w:t>por</w:t>
          </w:r>
        </w:p>
      </w:docPartBody>
    </w:docPart>
    <w:docPart>
      <w:docPartPr>
        <w:name w:val="C68AE92A832C2F44A13C9DA9A00EF8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02FEE-1DBE-A344-A760-BC5B7180A99D}"/>
      </w:docPartPr>
      <w:docPartBody>
        <w:p w:rsidR="00000000" w:rsidRDefault="00034B37" w:rsidP="00034B37">
          <w:pPr>
            <w:pStyle w:val="C68AE92A832C2F44A13C9DA9A00EF875"/>
          </w:pPr>
          <w:r w:rsidRPr="00A979E1">
            <w:rPr>
              <w:lang w:bidi="pt-BR"/>
            </w:rPr>
            <w:t>Tipo de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FF"/>
    <w:rsid w:val="00034B37"/>
    <w:rsid w:val="00562D05"/>
    <w:rsid w:val="007F1BC6"/>
    <w:rsid w:val="00F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2D54113AF5614F949CC7D85A7ABE96">
    <w:name w:val="9C2D54113AF5614F949CC7D85A7ABE96"/>
  </w:style>
  <w:style w:type="paragraph" w:customStyle="1" w:styleId="FA39210524B32749A27A2FF1A41765E6">
    <w:name w:val="FA39210524B32749A27A2FF1A41765E6"/>
  </w:style>
  <w:style w:type="character" w:styleId="RefernciaSutil">
    <w:name w:val="Subtle Reference"/>
    <w:basedOn w:val="Fontepargpadro"/>
    <w:uiPriority w:val="2"/>
    <w:qFormat/>
    <w:rPr>
      <w:caps/>
      <w:smallCaps w:val="0"/>
      <w:color w:val="ED7D31" w:themeColor="accent2"/>
    </w:rPr>
  </w:style>
  <w:style w:type="paragraph" w:customStyle="1" w:styleId="97B21F8FE51B554AB23F6BBD68B0E072">
    <w:name w:val="97B21F8FE51B554AB23F6BBD68B0E072"/>
  </w:style>
  <w:style w:type="paragraph" w:customStyle="1" w:styleId="D91A831F4F7C664FA849ECC5918AC57C">
    <w:name w:val="D91A831F4F7C664FA849ECC5918AC57C"/>
  </w:style>
  <w:style w:type="character" w:styleId="nfaseSutil">
    <w:name w:val="Subtle Emphasis"/>
    <w:basedOn w:val="Fontepargpadro"/>
    <w:uiPriority w:val="10"/>
    <w:qFormat/>
    <w:rPr>
      <w:i/>
      <w:iCs/>
      <w:color w:val="auto"/>
    </w:rPr>
  </w:style>
  <w:style w:type="paragraph" w:customStyle="1" w:styleId="321E5C4FA63CE14192265BC916D5FA4B">
    <w:name w:val="321E5C4FA63CE14192265BC916D5FA4B"/>
  </w:style>
  <w:style w:type="paragraph" w:customStyle="1" w:styleId="F7231E0139E942409DD1BF97E1175F24">
    <w:name w:val="F7231E0139E942409DD1BF97E1175F24"/>
  </w:style>
  <w:style w:type="paragraph" w:customStyle="1" w:styleId="753BEB734260C84ABD9B6DD3FC7EB91B">
    <w:name w:val="753BEB734260C84ABD9B6DD3FC7EB91B"/>
  </w:style>
  <w:style w:type="paragraph" w:customStyle="1" w:styleId="5879F26D73E29740A08CDABA84A50BB7">
    <w:name w:val="5879F26D73E29740A08CDABA84A50BB7"/>
  </w:style>
  <w:style w:type="paragraph" w:customStyle="1" w:styleId="A4DEFD11F13708489AC24739B8AFE902">
    <w:name w:val="A4DEFD11F13708489AC24739B8AFE902"/>
  </w:style>
  <w:style w:type="paragraph" w:customStyle="1" w:styleId="4FC59F4D646AAC48869D73CB6417872F">
    <w:name w:val="4FC59F4D646AAC48869D73CB6417872F"/>
  </w:style>
  <w:style w:type="paragraph" w:customStyle="1" w:styleId="7BBE76ACC2406F4CB9B56E4BE775DEE0">
    <w:name w:val="7BBE76ACC2406F4CB9B56E4BE775DEE0"/>
  </w:style>
  <w:style w:type="paragraph" w:customStyle="1" w:styleId="E0514BECBC810A42BFC7C96162A47C6B">
    <w:name w:val="E0514BECBC810A42BFC7C96162A47C6B"/>
  </w:style>
  <w:style w:type="paragraph" w:customStyle="1" w:styleId="A3226AAA699E9F4381DDE083B1B58FD4">
    <w:name w:val="A3226AAA699E9F4381DDE083B1B58FD4"/>
  </w:style>
  <w:style w:type="paragraph" w:customStyle="1" w:styleId="CE757443AB454843AB5F80960DE3739A">
    <w:name w:val="CE757443AB454843AB5F80960DE3739A"/>
  </w:style>
  <w:style w:type="paragraph" w:customStyle="1" w:styleId="D278DB4BB06FB74AAC95BD4399C32A87">
    <w:name w:val="D278DB4BB06FB74AAC95BD4399C32A87"/>
  </w:style>
  <w:style w:type="paragraph" w:customStyle="1" w:styleId="C3DE9A8ABA47884E9F4CDA70970D1E37">
    <w:name w:val="C3DE9A8ABA47884E9F4CDA70970D1E37"/>
  </w:style>
  <w:style w:type="paragraph" w:customStyle="1" w:styleId="0BD618751430C045BD0E19CC473E605F">
    <w:name w:val="0BD618751430C045BD0E19CC473E605F"/>
  </w:style>
  <w:style w:type="paragraph" w:customStyle="1" w:styleId="5AAC435EB644054FB7AB9B24B23F4B67">
    <w:name w:val="5AAC435EB644054FB7AB9B24B23F4B67"/>
  </w:style>
  <w:style w:type="paragraph" w:customStyle="1" w:styleId="2FF735F7782E3B4580D006DABB7AF486">
    <w:name w:val="2FF735F7782E3B4580D006DABB7AF486"/>
  </w:style>
  <w:style w:type="paragraph" w:customStyle="1" w:styleId="1DC87628A853C44CBCC745C48EAF93E4">
    <w:name w:val="1DC87628A853C44CBCC745C48EAF93E4"/>
  </w:style>
  <w:style w:type="paragraph" w:customStyle="1" w:styleId="D3E5C2BF41473744A31407DED83EFA7D">
    <w:name w:val="D3E5C2BF41473744A31407DED83EFA7D"/>
  </w:style>
  <w:style w:type="paragraph" w:customStyle="1" w:styleId="279138789FED42488F0877836A432FC8">
    <w:name w:val="279138789FED42488F0877836A432FC8"/>
  </w:style>
  <w:style w:type="paragraph" w:customStyle="1" w:styleId="EE7FCF4A40015D458696A3BEE090DA56">
    <w:name w:val="EE7FCF4A40015D458696A3BEE090DA56"/>
  </w:style>
  <w:style w:type="paragraph" w:customStyle="1" w:styleId="A0E2D1B4099AD04291C2C48837F97D94">
    <w:name w:val="A0E2D1B4099AD04291C2C48837F97D94"/>
  </w:style>
  <w:style w:type="paragraph" w:customStyle="1" w:styleId="F1791FA506232946B9CFD7184B18F243">
    <w:name w:val="F1791FA506232946B9CFD7184B18F243"/>
  </w:style>
  <w:style w:type="paragraph" w:customStyle="1" w:styleId="6FD5F112AC3C924EB1D6E0E8C5AD5F84">
    <w:name w:val="6FD5F112AC3C924EB1D6E0E8C5AD5F84"/>
  </w:style>
  <w:style w:type="paragraph" w:customStyle="1" w:styleId="188F5441190CEB4B8EB3F1BDFEC0A1F6">
    <w:name w:val="188F5441190CEB4B8EB3F1BDFEC0A1F6"/>
  </w:style>
  <w:style w:type="paragraph" w:customStyle="1" w:styleId="486043D22E18B54A922816F3E4F7367A">
    <w:name w:val="486043D22E18B54A922816F3E4F7367A"/>
  </w:style>
  <w:style w:type="paragraph" w:customStyle="1" w:styleId="1A1295E55EEC6C4DA1FB4ECD9C95EF98">
    <w:name w:val="1A1295E55EEC6C4DA1FB4ECD9C95EF98"/>
  </w:style>
  <w:style w:type="paragraph" w:customStyle="1" w:styleId="A2EDF8DE7CE7164DA9B255112FB77483">
    <w:name w:val="A2EDF8DE7CE7164DA9B255112FB77483"/>
  </w:style>
  <w:style w:type="paragraph" w:customStyle="1" w:styleId="7AD2821BFD411342B411D7FA827D5D9D">
    <w:name w:val="7AD2821BFD411342B411D7FA827D5D9D"/>
  </w:style>
  <w:style w:type="paragraph" w:customStyle="1" w:styleId="AC3489BBB302BD49903F2D2DB23FE83F">
    <w:name w:val="AC3489BBB302BD49903F2D2DB23FE83F"/>
  </w:style>
  <w:style w:type="paragraph" w:customStyle="1" w:styleId="AFA42A4D2725804B9ED4ACC905F97AC2">
    <w:name w:val="AFA42A4D2725804B9ED4ACC905F97AC2"/>
  </w:style>
  <w:style w:type="paragraph" w:customStyle="1" w:styleId="166626149A630A4BB35EEF508815825A">
    <w:name w:val="166626149A630A4BB35EEF508815825A"/>
  </w:style>
  <w:style w:type="paragraph" w:customStyle="1" w:styleId="55F66753EB578A48B0C4B7AB9C375445">
    <w:name w:val="55F66753EB578A48B0C4B7AB9C375445"/>
  </w:style>
  <w:style w:type="paragraph" w:customStyle="1" w:styleId="1B8C1AC81C266E4E9763712B5566FC83">
    <w:name w:val="1B8C1AC81C266E4E9763712B5566FC83"/>
  </w:style>
  <w:style w:type="paragraph" w:customStyle="1" w:styleId="B9D5BDB9A6FE1D49B06A41D3CCAAF684">
    <w:name w:val="B9D5BDB9A6FE1D49B06A41D3CCAAF684"/>
  </w:style>
  <w:style w:type="paragraph" w:customStyle="1" w:styleId="74D81AA2554616438FE198E2F4E66F72">
    <w:name w:val="74D81AA2554616438FE198E2F4E66F72"/>
  </w:style>
  <w:style w:type="paragraph" w:customStyle="1" w:styleId="5A34A671EE77114BB74BC19B70097F7D">
    <w:name w:val="5A34A671EE77114BB74BC19B70097F7D"/>
  </w:style>
  <w:style w:type="paragraph" w:customStyle="1" w:styleId="847A6086B1B2924BA464F32FC4506E54">
    <w:name w:val="847A6086B1B2924BA464F32FC4506E54"/>
  </w:style>
  <w:style w:type="paragraph" w:customStyle="1" w:styleId="60DB1A61E7FD0742AEEF30C0E3C4AFE4">
    <w:name w:val="60DB1A61E7FD0742AEEF30C0E3C4AFE4"/>
  </w:style>
  <w:style w:type="paragraph" w:customStyle="1" w:styleId="8982662B2E25C440A35536BF33FFE2F2">
    <w:name w:val="8982662B2E25C440A35536BF33FFE2F2"/>
  </w:style>
  <w:style w:type="paragraph" w:customStyle="1" w:styleId="B72F73551E913546876FA8E1D323E2AF">
    <w:name w:val="B72F73551E913546876FA8E1D323E2AF"/>
  </w:style>
  <w:style w:type="paragraph" w:customStyle="1" w:styleId="C95F1275472DDA47868904C7EF701C7D">
    <w:name w:val="C95F1275472DDA47868904C7EF701C7D"/>
  </w:style>
  <w:style w:type="paragraph" w:customStyle="1" w:styleId="5C1D5207324C3545995A4CBB69EA52FA">
    <w:name w:val="5C1D5207324C3545995A4CBB69EA52FA"/>
  </w:style>
  <w:style w:type="paragraph" w:customStyle="1" w:styleId="6231A82E4FFEE0478FD94095CB8F7FA6">
    <w:name w:val="6231A82E4FFEE0478FD94095CB8F7FA6"/>
  </w:style>
  <w:style w:type="paragraph" w:customStyle="1" w:styleId="F200A6737ACEBB42B95F0DE01D4504F6">
    <w:name w:val="F200A6737ACEBB42B95F0DE01D4504F6"/>
  </w:style>
  <w:style w:type="paragraph" w:customStyle="1" w:styleId="6AD97D050306094B86BC58FF0957F3BB">
    <w:name w:val="6AD97D050306094B86BC58FF0957F3BB"/>
  </w:style>
  <w:style w:type="paragraph" w:customStyle="1" w:styleId="89A7DA70D0E504499E9212DAD4E9E995">
    <w:name w:val="89A7DA70D0E504499E9212DAD4E9E995"/>
  </w:style>
  <w:style w:type="paragraph" w:customStyle="1" w:styleId="9A7ECA5337B6EF4087248E68C81C3620">
    <w:name w:val="9A7ECA5337B6EF4087248E68C81C3620"/>
  </w:style>
  <w:style w:type="paragraph" w:customStyle="1" w:styleId="912300DD5272DF49ABEF2E548CF46F08">
    <w:name w:val="912300DD5272DF49ABEF2E548CF46F08"/>
  </w:style>
  <w:style w:type="paragraph" w:customStyle="1" w:styleId="BF498EE577562840A0CE24FA0D5B6475">
    <w:name w:val="BF498EE577562840A0CE24FA0D5B6475"/>
  </w:style>
  <w:style w:type="paragraph" w:customStyle="1" w:styleId="432650A13FCA774E8A63BAE96460342C">
    <w:name w:val="432650A13FCA774E8A63BAE96460342C"/>
  </w:style>
  <w:style w:type="paragraph" w:customStyle="1" w:styleId="C6897539296E984FA7411B3DF061C175">
    <w:name w:val="C6897539296E984FA7411B3DF061C175"/>
  </w:style>
  <w:style w:type="paragraph" w:customStyle="1" w:styleId="E39ABE8AB0EAE44F95599AE3A78883E4">
    <w:name w:val="E39ABE8AB0EAE44F95599AE3A78883E4"/>
  </w:style>
  <w:style w:type="paragraph" w:customStyle="1" w:styleId="9BCE1316D61E68408AD9757169FEECDA">
    <w:name w:val="9BCE1316D61E68408AD9757169FEECDA"/>
  </w:style>
  <w:style w:type="paragraph" w:customStyle="1" w:styleId="CC49A293BD3A404098D1C45D9163514C">
    <w:name w:val="CC49A293BD3A404098D1C45D9163514C"/>
  </w:style>
  <w:style w:type="paragraph" w:customStyle="1" w:styleId="EDE45E1FA4CA764C942056CD278962F1">
    <w:name w:val="EDE45E1FA4CA764C942056CD278962F1"/>
  </w:style>
  <w:style w:type="paragraph" w:customStyle="1" w:styleId="F554556B74800D4A8F0AFD93D54426B3">
    <w:name w:val="F554556B74800D4A8F0AFD93D54426B3"/>
  </w:style>
  <w:style w:type="paragraph" w:customStyle="1" w:styleId="5B521B95F63B8948B68D3A9B98A954A3">
    <w:name w:val="5B521B95F63B8948B68D3A9B98A954A3"/>
  </w:style>
  <w:style w:type="paragraph" w:customStyle="1" w:styleId="405B4A15F8DE4343B549EB751237E698">
    <w:name w:val="405B4A15F8DE4343B549EB751237E698"/>
  </w:style>
  <w:style w:type="paragraph" w:customStyle="1" w:styleId="1BFB2D3065D02F4081A201D726CC2943">
    <w:name w:val="1BFB2D3065D02F4081A201D726CC2943"/>
  </w:style>
  <w:style w:type="paragraph" w:customStyle="1" w:styleId="4899316D8959F647820073A66B918BD0">
    <w:name w:val="4899316D8959F647820073A66B918BD0"/>
  </w:style>
  <w:style w:type="paragraph" w:customStyle="1" w:styleId="57244E424BAF514D87F0653DC501EC40">
    <w:name w:val="57244E424BAF514D87F0653DC501EC40"/>
  </w:style>
  <w:style w:type="paragraph" w:customStyle="1" w:styleId="6000175FB9BB5143B7B96133970F5EFF">
    <w:name w:val="6000175FB9BB5143B7B96133970F5EFF"/>
  </w:style>
  <w:style w:type="paragraph" w:customStyle="1" w:styleId="DA38417D84EC7243AF5622579AB08CE5">
    <w:name w:val="DA38417D84EC7243AF5622579AB08CE5"/>
  </w:style>
  <w:style w:type="paragraph" w:customStyle="1" w:styleId="C186826CFE10A54CBBFB5E0B6814F16F">
    <w:name w:val="C186826CFE10A54CBBFB5E0B6814F16F"/>
  </w:style>
  <w:style w:type="paragraph" w:customStyle="1" w:styleId="1CEECBE0A7526545A58DDFF413C8C85E">
    <w:name w:val="1CEECBE0A7526545A58DDFF413C8C85E"/>
  </w:style>
  <w:style w:type="paragraph" w:customStyle="1" w:styleId="336F14DD54D08C44B3503F929A9293F7">
    <w:name w:val="336F14DD54D08C44B3503F929A9293F7"/>
  </w:style>
  <w:style w:type="paragraph" w:customStyle="1" w:styleId="991015C58540C240BB6E0396A05880FA">
    <w:name w:val="991015C58540C240BB6E0396A05880FA"/>
  </w:style>
  <w:style w:type="paragraph" w:customStyle="1" w:styleId="C507B3D279E3AF468EBC6D8056B46D2C">
    <w:name w:val="C507B3D279E3AF468EBC6D8056B46D2C"/>
  </w:style>
  <w:style w:type="paragraph" w:customStyle="1" w:styleId="5DCFBA23BBF65046BC57DE9F4C4CA2CB">
    <w:name w:val="5DCFBA23BBF65046BC57DE9F4C4CA2CB"/>
  </w:style>
  <w:style w:type="paragraph" w:customStyle="1" w:styleId="FE3C3AC18BAF5640B0CFF34338C14863">
    <w:name w:val="FE3C3AC18BAF5640B0CFF34338C14863"/>
  </w:style>
  <w:style w:type="paragraph" w:customStyle="1" w:styleId="403084D5E311FB4CA5A6F177DBB9CBD5">
    <w:name w:val="403084D5E311FB4CA5A6F177DBB9CBD5"/>
  </w:style>
  <w:style w:type="paragraph" w:customStyle="1" w:styleId="1A4FE77EF71F504CB74162EB40B094CD">
    <w:name w:val="1A4FE77EF71F504CB74162EB40B094CD"/>
  </w:style>
  <w:style w:type="paragraph" w:customStyle="1" w:styleId="8A9272C70E4DBC45A56E2BFA23053CCA">
    <w:name w:val="8A9272C70E4DBC45A56E2BFA23053CCA"/>
  </w:style>
  <w:style w:type="paragraph" w:customStyle="1" w:styleId="9AA699A5C502B94DBB5F30128ACC2D56">
    <w:name w:val="9AA699A5C502B94DBB5F30128ACC2D56"/>
  </w:style>
  <w:style w:type="paragraph" w:customStyle="1" w:styleId="9F0892C244A9BB4DADE6690DCCDFCFF5">
    <w:name w:val="9F0892C244A9BB4DADE6690DCCDFCFF5"/>
  </w:style>
  <w:style w:type="paragraph" w:customStyle="1" w:styleId="746F2D9B1EEE8E4DBB3DFDEC60BF5029">
    <w:name w:val="746F2D9B1EEE8E4DBB3DFDEC60BF5029"/>
  </w:style>
  <w:style w:type="paragraph" w:customStyle="1" w:styleId="E2BD2B6BC1B35444A28054922A16129B">
    <w:name w:val="E2BD2B6BC1B35444A28054922A16129B"/>
  </w:style>
  <w:style w:type="paragraph" w:customStyle="1" w:styleId="DE0CA33B9BC6314C957716F9D5520FE8">
    <w:name w:val="DE0CA33B9BC6314C957716F9D5520FE8"/>
  </w:style>
  <w:style w:type="paragraph" w:customStyle="1" w:styleId="834E2AA371BA544F9061FD72F7A3B4CD">
    <w:name w:val="834E2AA371BA544F9061FD72F7A3B4CD"/>
  </w:style>
  <w:style w:type="paragraph" w:customStyle="1" w:styleId="450C23B5C09BAC4CA173263724FF5AA0">
    <w:name w:val="450C23B5C09BAC4CA173263724FF5AA0"/>
  </w:style>
  <w:style w:type="paragraph" w:customStyle="1" w:styleId="E00F55F8E4AB5A46848E52BB6162B496">
    <w:name w:val="E00F55F8E4AB5A46848E52BB6162B496"/>
  </w:style>
  <w:style w:type="paragraph" w:customStyle="1" w:styleId="0A1543093FB38F4888D7A585CE10291B">
    <w:name w:val="0A1543093FB38F4888D7A585CE10291B"/>
  </w:style>
  <w:style w:type="paragraph" w:customStyle="1" w:styleId="77B56CB21BB90841BEA502C1E4FF2390">
    <w:name w:val="77B56CB21BB90841BEA502C1E4FF2390"/>
  </w:style>
  <w:style w:type="paragraph" w:customStyle="1" w:styleId="296CFC26B6C6A2469E6D71AEC4141689">
    <w:name w:val="296CFC26B6C6A2469E6D71AEC4141689"/>
  </w:style>
  <w:style w:type="paragraph" w:customStyle="1" w:styleId="EB18CE1FC1F39C4D8EDCB44D85E0AE76">
    <w:name w:val="EB18CE1FC1F39C4D8EDCB44D85E0AE76"/>
  </w:style>
  <w:style w:type="paragraph" w:customStyle="1" w:styleId="C5A0AA262CF52F45A90715780ABFFCFE">
    <w:name w:val="C5A0AA262CF52F45A90715780ABFFCFE"/>
  </w:style>
  <w:style w:type="paragraph" w:customStyle="1" w:styleId="D381F6A36CC96D478AC2F6803F53D6CC">
    <w:name w:val="D381F6A36CC96D478AC2F6803F53D6CC"/>
  </w:style>
  <w:style w:type="paragraph" w:customStyle="1" w:styleId="F5456DF7FC6F034EAD46541739BFFF6D">
    <w:name w:val="F5456DF7FC6F034EAD46541739BFFF6D"/>
  </w:style>
  <w:style w:type="paragraph" w:customStyle="1" w:styleId="2C22B08D90CF5948A83DC46AEA1DDC2E">
    <w:name w:val="2C22B08D90CF5948A83DC46AEA1DDC2E"/>
  </w:style>
  <w:style w:type="paragraph" w:customStyle="1" w:styleId="FFA714C5BDC72B4CB1C53641CA1E6EE7">
    <w:name w:val="FFA714C5BDC72B4CB1C53641CA1E6EE7"/>
  </w:style>
  <w:style w:type="paragraph" w:customStyle="1" w:styleId="2925ABD3D2A6DC439717E268464DB8E9">
    <w:name w:val="2925ABD3D2A6DC439717E268464DB8E9"/>
  </w:style>
  <w:style w:type="paragraph" w:customStyle="1" w:styleId="69287574C708664B8A09A6E462ED9974">
    <w:name w:val="69287574C708664B8A09A6E462ED9974"/>
  </w:style>
  <w:style w:type="paragraph" w:customStyle="1" w:styleId="87BFCBF4FCEDAE4183421F934CE2D7C1">
    <w:name w:val="87BFCBF4FCEDAE4183421F934CE2D7C1"/>
  </w:style>
  <w:style w:type="paragraph" w:customStyle="1" w:styleId="04886689F242504D8AC44746D91E5CE1">
    <w:name w:val="04886689F242504D8AC44746D91E5CE1"/>
  </w:style>
  <w:style w:type="paragraph" w:customStyle="1" w:styleId="54DE66BA3DA80442A4E78A1970AE1438">
    <w:name w:val="54DE66BA3DA80442A4E78A1970AE1438"/>
  </w:style>
  <w:style w:type="paragraph" w:customStyle="1" w:styleId="EC07CA0BEA71D04D81B12E75F7AB9921">
    <w:name w:val="EC07CA0BEA71D04D81B12E75F7AB9921"/>
  </w:style>
  <w:style w:type="paragraph" w:customStyle="1" w:styleId="3F596B3A78E4034DBD289B3056900A13">
    <w:name w:val="3F596B3A78E4034DBD289B3056900A13"/>
    <w:rsid w:val="00F218FF"/>
  </w:style>
  <w:style w:type="paragraph" w:customStyle="1" w:styleId="AA220566F1BFFA44B87635122747EEDC">
    <w:name w:val="AA220566F1BFFA44B87635122747EEDC"/>
    <w:rsid w:val="00F218FF"/>
  </w:style>
  <w:style w:type="paragraph" w:customStyle="1" w:styleId="2BFF7A6359A2BB49A408DC7703660348">
    <w:name w:val="2BFF7A6359A2BB49A408DC7703660348"/>
    <w:rsid w:val="00F218FF"/>
  </w:style>
  <w:style w:type="paragraph" w:customStyle="1" w:styleId="0A18E9F4D28C67449920D4F110B4C0A4">
    <w:name w:val="0A18E9F4D28C67449920D4F110B4C0A4"/>
    <w:rsid w:val="00F218FF"/>
  </w:style>
  <w:style w:type="paragraph" w:customStyle="1" w:styleId="30D7F2919A83FB4ABE89270D91906B74">
    <w:name w:val="30D7F2919A83FB4ABE89270D91906B74"/>
    <w:rsid w:val="00F218FF"/>
  </w:style>
  <w:style w:type="paragraph" w:customStyle="1" w:styleId="1C479F8DB82DC146BF364043EC5E79F0">
    <w:name w:val="1C479F8DB82DC146BF364043EC5E79F0"/>
    <w:rsid w:val="00F218FF"/>
  </w:style>
  <w:style w:type="paragraph" w:customStyle="1" w:styleId="9786EE955D39E84A96340F5F02413B5F">
    <w:name w:val="9786EE955D39E84A96340F5F02413B5F"/>
    <w:rsid w:val="00034B37"/>
  </w:style>
  <w:style w:type="paragraph" w:customStyle="1" w:styleId="C68AE92A832C2F44A13C9DA9A00EF875">
    <w:name w:val="C68AE92A832C2F44A13C9DA9A00EF875"/>
    <w:rsid w:val="00034B37"/>
  </w:style>
  <w:style w:type="paragraph" w:customStyle="1" w:styleId="EFA21474C05A124DAC509F8BD665AB30">
    <w:name w:val="EFA21474C05A124DAC509F8BD665AB30"/>
    <w:rsid w:val="00034B37"/>
  </w:style>
  <w:style w:type="paragraph" w:customStyle="1" w:styleId="7877B733DAAD544D9C9A3429A82E5948">
    <w:name w:val="7877B733DAAD544D9C9A3429A82E5948"/>
    <w:rsid w:val="00034B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reunião.dotx</Template>
  <TotalTime>36</TotalTime>
  <Pages>1</Pages>
  <Words>232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Vital</dc:creator>
  <cp:lastModifiedBy>Danilo Vital</cp:lastModifiedBy>
  <cp:revision>16</cp:revision>
  <cp:lastPrinted>2017-12-19T14:36:00Z</cp:lastPrinted>
  <dcterms:created xsi:type="dcterms:W3CDTF">2018-01-07T21:17:00Z</dcterms:created>
  <dcterms:modified xsi:type="dcterms:W3CDTF">2018-01-07T22:00:00Z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