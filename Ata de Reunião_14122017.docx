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B24CD" w14:textId="77777777" w:rsidR="00A979E1" w:rsidRPr="00884350" w:rsidRDefault="005D153B" w:rsidP="00A979E1">
      <w:pPr>
        <w:pStyle w:val="Ttulo"/>
        <w:rPr>
          <w:color w:val="0070C0"/>
        </w:rPr>
      </w:pPr>
      <w:r w:rsidRPr="00884350">
        <w:rPr>
          <w:color w:val="0070C0"/>
        </w:rPr>
        <w:t>Cronograma 01</w:t>
      </w:r>
      <w:r w:rsidR="00A979E1" w:rsidRPr="00884350">
        <w:rPr>
          <w:color w:val="0070C0"/>
          <w:lang w:val="pt-BR" w:bidi="pt-BR"/>
        </w:rPr>
        <w:t xml:space="preserve"> </w:t>
      </w:r>
      <w:sdt>
        <w:sdtPr>
          <w:rPr>
            <w:color w:val="0070C0"/>
          </w:rPr>
          <w:alias w:val="Separador de linha vertical:"/>
          <w:tag w:val="Separador de linha vertical:"/>
          <w:id w:val="1874568466"/>
          <w:placeholder>
            <w:docPart w:val="FA39210524B32749A27A2FF1A41765E6"/>
          </w:placeholder>
          <w:temporary/>
          <w:showingPlcHdr/>
          <w15:appearance w15:val="hidden"/>
        </w:sdtPr>
        <w:sdtEndPr/>
        <w:sdtContent>
          <w:r w:rsidR="00A979E1" w:rsidRPr="00884350">
            <w:rPr>
              <w:color w:val="0070C0"/>
              <w:lang w:val="pt-BR" w:bidi="pt-BR"/>
            </w:rPr>
            <w:t>|</w:t>
          </w:r>
        </w:sdtContent>
      </w:sdt>
      <w:r w:rsidR="00A979E1" w:rsidRPr="00884350">
        <w:rPr>
          <w:color w:val="0070C0"/>
          <w:lang w:val="pt-BR" w:bidi="pt-BR"/>
        </w:rPr>
        <w:t xml:space="preserve"> </w:t>
      </w:r>
      <w:sdt>
        <w:sdtPr>
          <w:rPr>
            <w:rStyle w:val="RefernciaSutil"/>
            <w:color w:val="0070C0"/>
          </w:rPr>
          <w:alias w:val="Atas:"/>
          <w:tag w:val="Atas:"/>
          <w:id w:val="324875599"/>
          <w:placeholder>
            <w:docPart w:val="97B21F8FE51B554AB23F6BBD68B0E072"/>
          </w:placeholder>
          <w:temporary/>
          <w:showingPlcHdr/>
          <w15:appearance w15:val="hidden"/>
        </w:sdtPr>
        <w:sdtEndPr>
          <w:rPr>
            <w:rStyle w:val="Fontepargpadro"/>
            <w:caps w:val="0"/>
          </w:rPr>
        </w:sdtEndPr>
        <w:sdtContent>
          <w:r w:rsidR="00CB50F2" w:rsidRPr="00884350">
            <w:rPr>
              <w:rStyle w:val="RefernciaSutil"/>
              <w:color w:val="0070C0"/>
              <w:lang w:val="pt-BR" w:bidi="pt-BR"/>
            </w:rPr>
            <w:t>Ata</w:t>
          </w:r>
        </w:sdtContent>
      </w:sdt>
    </w:p>
    <w:p w14:paraId="473F977A" w14:textId="77777777" w:rsidR="00A979E1" w:rsidRDefault="003936AF" w:rsidP="00A979E1">
      <w:pPr>
        <w:pStyle w:val="Ttulo2"/>
      </w:pPr>
      <w:sdt>
        <w:sdtPr>
          <w:alias w:val="Data e hora da reunião:"/>
          <w:tag w:val="Data e hora da reunião:"/>
          <w:id w:val="712006246"/>
          <w:placeholder>
            <w:docPart w:val="D91A831F4F7C664FA849ECC5918AC57C"/>
          </w:placeholder>
          <w:temporary/>
          <w:showingPlcHdr/>
          <w15:appearance w15:val="hidden"/>
        </w:sdtPr>
        <w:sdtEndPr/>
        <w:sdtContent>
          <w:r w:rsidR="00A979E1">
            <w:rPr>
              <w:lang w:val="pt-BR" w:bidi="pt-BR"/>
            </w:rPr>
            <w:t>Data da reunião | hora</w:t>
          </w:r>
        </w:sdtContent>
      </w:sdt>
      <w:r w:rsidR="00A979E1">
        <w:rPr>
          <w:lang w:val="pt-BR" w:bidi="pt-BR"/>
        </w:rPr>
        <w:t xml:space="preserve"> </w:t>
      </w:r>
      <w:r w:rsidR="005D153B">
        <w:rPr>
          <w:rStyle w:val="nfaseSutil"/>
        </w:rPr>
        <w:t>16/12/2017</w:t>
      </w:r>
      <w:r w:rsidR="00A979E1" w:rsidRPr="003665F5">
        <w:rPr>
          <w:rStyle w:val="nfaseSutil"/>
          <w:lang w:val="pt-BR" w:bidi="pt-BR"/>
        </w:rPr>
        <w:t xml:space="preserve"> | </w:t>
      </w:r>
      <w:r w:rsidR="005D153B">
        <w:rPr>
          <w:rStyle w:val="nfaseSutil"/>
        </w:rPr>
        <w:t>09 às 11:30</w:t>
      </w:r>
      <w:r w:rsidR="00A979E1">
        <w:rPr>
          <w:lang w:val="pt-BR" w:bidi="pt-BR"/>
        </w:rPr>
        <w:t xml:space="preserve"> | </w:t>
      </w:r>
      <w:sdt>
        <w:sdtPr>
          <w:alias w:val="Local da reunião:"/>
          <w:tag w:val="Local da reunião:"/>
          <w:id w:val="1910582416"/>
          <w:placeholder>
            <w:docPart w:val="753BEB734260C84ABD9B6DD3FC7EB91B"/>
          </w:placeholder>
          <w:temporary/>
          <w:showingPlcHdr/>
          <w15:appearance w15:val="hidden"/>
        </w:sdtPr>
        <w:sdtEndPr/>
        <w:sdtContent>
          <w:r w:rsidR="00A979E1">
            <w:rPr>
              <w:lang w:val="pt-BR" w:bidi="pt-BR"/>
            </w:rPr>
            <w:t>Local da reunião</w:t>
          </w:r>
        </w:sdtContent>
      </w:sdt>
      <w:r w:rsidR="00A979E1">
        <w:rPr>
          <w:lang w:val="pt-BR" w:bidi="pt-BR"/>
        </w:rPr>
        <w:t xml:space="preserve"> </w:t>
      </w:r>
      <w:sdt>
        <w:sdtPr>
          <w:rPr>
            <w:rStyle w:val="nfaseSutil"/>
          </w:rPr>
          <w:alias w:val="Insira o local:"/>
          <w:tag w:val="Insira o local:"/>
          <w:id w:val="465398058"/>
          <w:placeholder>
            <w:docPart w:val="5879F26D73E29740A08CDABA84A50BB7"/>
          </w:placeholder>
          <w15:appearance w15:val="hidden"/>
        </w:sdtPr>
        <w:sdtEndPr>
          <w:rPr>
            <w:rStyle w:val="Fontepargpadro"/>
            <w:i w:val="0"/>
            <w:iCs w:val="0"/>
            <w:color w:val="9F2936" w:themeColor="accent2"/>
          </w:rPr>
        </w:sdtEndPr>
        <w:sdtContent>
          <w:r w:rsidR="005D153B">
            <w:rPr>
              <w:rStyle w:val="nfaseSutil"/>
            </w:rPr>
            <w:t>Padoca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informações da reunião"/>
      </w:tblPr>
      <w:tblGrid>
        <w:gridCol w:w="5233"/>
        <w:gridCol w:w="5233"/>
      </w:tblGrid>
      <w:tr w:rsidR="00A979E1" w14:paraId="6975475B" w14:textId="77777777" w:rsidTr="007B0E0B">
        <w:trPr>
          <w:trHeight w:val="1055"/>
        </w:trPr>
        <w:tc>
          <w:tcPr>
            <w:tcW w:w="5400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ela para a pessoa que está convocando a reunião, tipo de reunião, facilitador, secretário e cronometrista"/>
            </w:tblPr>
            <w:tblGrid>
              <w:gridCol w:w="2333"/>
              <w:gridCol w:w="2890"/>
            </w:tblGrid>
            <w:tr w:rsidR="00A979E1" w14:paraId="3B43F317" w14:textId="77777777" w:rsidTr="005D153B">
              <w:tc>
                <w:tcPr>
                  <w:tcW w:w="2333" w:type="dxa"/>
                  <w:tcBorders>
                    <w:left w:val="nil"/>
                  </w:tcBorders>
                </w:tcPr>
                <w:p w14:paraId="6DA2F657" w14:textId="77777777" w:rsidR="00A979E1" w:rsidRPr="00A979E1" w:rsidRDefault="003936AF" w:rsidP="00A979E1">
                  <w:pPr>
                    <w:pStyle w:val="Ttulo3"/>
                  </w:pPr>
                  <w:sdt>
                    <w:sdtPr>
                      <w:alias w:val="Reunião convocada por:"/>
                      <w:tag w:val="Reunião convocada por:"/>
                      <w:id w:val="1112008097"/>
                      <w:placeholder>
                        <w:docPart w:val="A4DEFD11F13708489AC24739B8AFE90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pt-BR" w:bidi="pt-BR"/>
                        </w:rPr>
                        <w:t>Reunião convocada</w:t>
                      </w:r>
                      <w:r w:rsidR="00A366A6">
                        <w:rPr>
                          <w:lang w:val="pt-BR" w:bidi="pt-BR"/>
                        </w:rPr>
                        <w:t> </w:t>
                      </w:r>
                      <w:r w:rsidR="00A979E1" w:rsidRPr="00A979E1">
                        <w:rPr>
                          <w:lang w:val="pt-BR" w:bidi="pt-BR"/>
                        </w:rPr>
                        <w:t>por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14:paraId="1FD14B56" w14:textId="77777777" w:rsidR="00A979E1" w:rsidRDefault="005D153B" w:rsidP="005D153B">
                  <w:pPr>
                    <w:spacing w:after="0"/>
                  </w:pPr>
                  <w:r>
                    <w:t>Danilo Lins Vital</w:t>
                  </w:r>
                </w:p>
              </w:tc>
            </w:tr>
            <w:tr w:rsidR="00A979E1" w14:paraId="50FAF7AD" w14:textId="77777777" w:rsidTr="005D153B">
              <w:tc>
                <w:tcPr>
                  <w:tcW w:w="2333" w:type="dxa"/>
                  <w:tcBorders>
                    <w:left w:val="nil"/>
                  </w:tcBorders>
                </w:tcPr>
                <w:p w14:paraId="38D192D2" w14:textId="77777777" w:rsidR="00A979E1" w:rsidRPr="00A979E1" w:rsidRDefault="003936AF" w:rsidP="00A979E1">
                  <w:pPr>
                    <w:pStyle w:val="Ttulo3"/>
                  </w:pPr>
                  <w:sdt>
                    <w:sdtPr>
                      <w:alias w:val="Tipo de reunião:"/>
                      <w:tag w:val="Tipo de reunião:"/>
                      <w:id w:val="1356456911"/>
                      <w:placeholder>
                        <w:docPart w:val="7BBE76ACC2406F4CB9B56E4BE775DEE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pt-BR" w:bidi="pt-BR"/>
                        </w:rPr>
                        <w:t>Tipo de reunião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14:paraId="5AFA577B" w14:textId="77777777" w:rsidR="00A979E1" w:rsidRDefault="005D153B" w:rsidP="005D153B">
                  <w:pPr>
                    <w:spacing w:after="0"/>
                  </w:pPr>
                  <w:r>
                    <w:t>Datas de Cronograma</w:t>
                  </w:r>
                </w:p>
              </w:tc>
            </w:tr>
          </w:tbl>
          <w:p w14:paraId="46FC9A90" w14:textId="77777777"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14:paraId="63C263AC" w14:textId="77777777" w:rsidR="00A979E1" w:rsidRPr="00137619" w:rsidRDefault="00334A36" w:rsidP="00D578F4">
            <w:pPr>
              <w:spacing w:after="0"/>
            </w:pPr>
            <w:r>
              <w:t>Danilo</w:t>
            </w:r>
            <w:r w:rsidR="005D153B">
              <w:t xml:space="preserve"> Vital</w:t>
            </w:r>
          </w:p>
          <w:p w14:paraId="3376A3C3" w14:textId="77777777" w:rsidR="00A979E1" w:rsidRDefault="005D153B" w:rsidP="005D153B">
            <w:pPr>
              <w:spacing w:after="0"/>
            </w:pPr>
            <w:r>
              <w:t xml:space="preserve">Joás </w:t>
            </w:r>
            <w:r w:rsidR="00334A36">
              <w:t>Lins</w:t>
            </w:r>
          </w:p>
        </w:tc>
      </w:tr>
    </w:tbl>
    <w:p w14:paraId="533F4DE4" w14:textId="77777777" w:rsidR="00A979E1" w:rsidRPr="00260B16" w:rsidRDefault="003936AF" w:rsidP="00A979E1">
      <w:pPr>
        <w:pStyle w:val="Ttulo1"/>
        <w:rPr>
          <w:color w:val="0070C0"/>
        </w:rPr>
      </w:pPr>
      <w:sdt>
        <w:sdtPr>
          <w:rPr>
            <w:color w:val="0070C0"/>
          </w:rPr>
          <w:alias w:val="Tópicos da agenda:"/>
          <w:tag w:val="Tópicos da agenda:"/>
          <w:id w:val="-877550984"/>
          <w:placeholder>
            <w:docPart w:val="5AAC435EB644054FB7AB9B24B23F4B67"/>
          </w:placeholder>
          <w:temporary/>
          <w:showingPlcHdr/>
          <w15:appearance w15:val="hidden"/>
        </w:sdtPr>
        <w:sdtEndPr/>
        <w:sdtContent>
          <w:r w:rsidR="00A979E1" w:rsidRPr="00260B16">
            <w:rPr>
              <w:color w:val="0070C0"/>
              <w:lang w:val="pt-BR" w:bidi="pt-BR"/>
            </w:rPr>
            <w:t>Tópicos da agenda</w:t>
          </w:r>
        </w:sdtContent>
      </w:sdt>
    </w:p>
    <w:p w14:paraId="3E9C09E2" w14:textId="77777777" w:rsidR="00A979E1" w:rsidRDefault="003936AF" w:rsidP="00A979E1">
      <w:pPr>
        <w:pStyle w:val="Ttulo2"/>
      </w:pPr>
      <w:sdt>
        <w:sdtPr>
          <w:alias w:val="Agenda 1, tempo alocado:"/>
          <w:tag w:val="Agenda 1, tempo alocado:"/>
          <w:id w:val="-548305236"/>
          <w:placeholder>
            <w:docPart w:val="2FF735F7782E3B4580D006DABB7AF486"/>
          </w:placeholder>
          <w:temporary/>
          <w:showingPlcHdr/>
          <w15:appearance w15:val="hidden"/>
        </w:sdtPr>
        <w:sdtEndPr/>
        <w:sdtContent>
          <w:r w:rsidR="00A979E1">
            <w:rPr>
              <w:lang w:val="pt-BR" w:bidi="pt-BR"/>
            </w:rPr>
            <w:t>Tempo alocado</w:t>
          </w:r>
        </w:sdtContent>
      </w:sdt>
      <w:r w:rsidR="00A979E1">
        <w:rPr>
          <w:lang w:val="pt-BR" w:bidi="pt-BR"/>
        </w:rPr>
        <w:t xml:space="preserve"> | </w:t>
      </w:r>
      <w:sdt>
        <w:sdtPr>
          <w:rPr>
            <w:rStyle w:val="nfaseSutil"/>
          </w:rPr>
          <w:alias w:val="Agenda 1, insira a hora:"/>
          <w:tag w:val="Agenda 1, insira a hora:"/>
          <w:id w:val="252406536"/>
          <w:placeholder>
            <w:docPart w:val="1DC87628A853C44CBCC745C48EAF93E4"/>
          </w:placeholder>
          <w15:appearance w15:val="hidden"/>
        </w:sdtPr>
        <w:sdtEndPr>
          <w:rPr>
            <w:rStyle w:val="Fontepargpadro"/>
            <w:i w:val="0"/>
            <w:iCs w:val="0"/>
            <w:color w:val="9F2936" w:themeColor="accent2"/>
          </w:rPr>
        </w:sdtEndPr>
        <w:sdtContent>
          <w:r w:rsidR="00192D1C">
            <w:rPr>
              <w:rStyle w:val="nfaseSutil"/>
            </w:rPr>
            <w:t>2:30</w:t>
          </w:r>
        </w:sdtContent>
      </w:sdt>
      <w:r w:rsidR="00A979E1">
        <w:rPr>
          <w:lang w:val="pt-BR" w:bidi="pt-BR"/>
        </w:rPr>
        <w:t xml:space="preserve"> | </w:t>
      </w:r>
      <w:sdt>
        <w:sdtPr>
          <w:alias w:val="Agenda 1, tópico da agenda:"/>
          <w:tag w:val="Agenda 1, tópico da agenda:"/>
          <w:id w:val="-1734764758"/>
          <w:placeholder>
            <w:docPart w:val="D3E5C2BF41473744A31407DED83EFA7D"/>
          </w:placeholder>
          <w:temporary/>
          <w:showingPlcHdr/>
          <w15:appearance w15:val="hidden"/>
        </w:sdtPr>
        <w:sdtEndPr/>
        <w:sdtContent>
          <w:r w:rsidR="00A979E1">
            <w:rPr>
              <w:lang w:val="pt-BR" w:bidi="pt-BR"/>
            </w:rPr>
            <w:t>Tópico da agenda</w:t>
          </w:r>
        </w:sdtContent>
      </w:sdt>
      <w:r w:rsidR="00A979E1">
        <w:rPr>
          <w:lang w:val="pt-BR" w:bidi="pt-BR"/>
        </w:rPr>
        <w:t xml:space="preserve"> </w:t>
      </w:r>
      <w:r w:rsidR="00192D1C">
        <w:rPr>
          <w:rStyle w:val="nfaseSutil"/>
        </w:rPr>
        <w:t>Cronograma</w:t>
      </w:r>
      <w:r w:rsidR="00A979E1">
        <w:rPr>
          <w:lang w:val="pt-BR" w:bidi="pt-BR"/>
        </w:rPr>
        <w:t xml:space="preserve"> | </w:t>
      </w:r>
      <w:sdt>
        <w:sdtPr>
          <w:alias w:val="Agenda 1, apresentador:"/>
          <w:tag w:val="Agenda 1, apresentador:"/>
          <w:id w:val="-1972813609"/>
          <w:placeholder>
            <w:docPart w:val="EE7FCF4A40015D458696A3BEE090DA56"/>
          </w:placeholder>
          <w:temporary/>
          <w:showingPlcHdr/>
          <w15:appearance w15:val="hidden"/>
        </w:sdtPr>
        <w:sdtEndPr/>
        <w:sdtContent>
          <w:r w:rsidR="00A979E1">
            <w:rPr>
              <w:lang w:val="pt-BR" w:bidi="pt-BR"/>
            </w:rPr>
            <w:t>Apresentador</w:t>
          </w:r>
        </w:sdtContent>
      </w:sdt>
      <w:r w:rsidR="00A979E1">
        <w:rPr>
          <w:lang w:val="pt-BR" w:bidi="pt-BR"/>
        </w:rPr>
        <w:t xml:space="preserve"> </w:t>
      </w:r>
      <w:r w:rsidR="00192D1C">
        <w:rPr>
          <w:rStyle w:val="nfaseSutil"/>
        </w:rPr>
        <w:t>Danilo</w:t>
      </w:r>
    </w:p>
    <w:p w14:paraId="0333E5B8" w14:textId="045B3055" w:rsidR="00A979E1" w:rsidRDefault="007B0E0B" w:rsidP="00A979E1">
      <w:r>
        <w:t>Definição</w:t>
      </w:r>
      <w:r w:rsidR="0034136D">
        <w:t xml:space="preserve"> </w:t>
      </w:r>
      <w:r>
        <w:t>d</w:t>
      </w:r>
      <w:r w:rsidR="0034136D">
        <w:t xml:space="preserve">o cronograma para </w:t>
      </w:r>
      <w:r>
        <w:t>entrega</w:t>
      </w:r>
      <w:r w:rsidR="0034136D">
        <w:t xml:space="preserve"> dos modelos do jogo, as pl</w:t>
      </w:r>
      <w:r w:rsidR="008A1436">
        <w:t>ataformas, os asset</w:t>
      </w:r>
      <w:r w:rsidR="0034136D">
        <w:t>s, importação e teste dos m</w:t>
      </w:r>
      <w:r>
        <w:t>odelos na Unreal, e inicio do Level Design do jogo.</w:t>
      </w:r>
    </w:p>
    <w:p w14:paraId="7900634F" w14:textId="269CEACC" w:rsidR="00A979E1" w:rsidRDefault="00A66E18" w:rsidP="00A979E1">
      <w:r>
        <w:t xml:space="preserve">Foram definidas as datas que serão utilizadas como </w:t>
      </w:r>
      <w:r w:rsidR="007B0E0B">
        <w:t>marcos para a entrega de cada item.</w:t>
      </w:r>
    </w:p>
    <w:tbl>
      <w:tblPr>
        <w:tblStyle w:val="Atasdereunio"/>
        <w:tblW w:w="5000" w:type="pct"/>
        <w:tblLayout w:type="fixed"/>
        <w:tblLook w:val="04A0" w:firstRow="1" w:lastRow="0" w:firstColumn="1" w:lastColumn="0" w:noHBand="0" w:noVBand="1"/>
        <w:tblDescription w:val="Tabela de informações de itens de ação da agenda 1"/>
      </w:tblPr>
      <w:tblGrid>
        <w:gridCol w:w="6102"/>
        <w:gridCol w:w="2182"/>
        <w:gridCol w:w="2182"/>
      </w:tblGrid>
      <w:tr w:rsidR="00A979E1" w:rsidRPr="00E52810" w14:paraId="31A8138E" w14:textId="77777777" w:rsidTr="00192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14:paraId="1EEED8FF" w14:textId="77777777" w:rsidR="00CB50F2" w:rsidRPr="00E52810" w:rsidRDefault="003936AF" w:rsidP="00E52810">
            <w:sdt>
              <w:sdtPr>
                <w:alias w:val="Agenda 1, itens de ação"/>
                <w:tag w:val="Agenda 1, itens de ação"/>
                <w:id w:val="810443476"/>
                <w:placeholder>
                  <w:docPart w:val="1A1295E55EEC6C4DA1FB4ECD9C95EF98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val="pt-BR" w:bidi="pt-BR"/>
                  </w:rPr>
                  <w:t>Itens de ação</w:t>
                </w:r>
              </w:sdtContent>
            </w:sdt>
          </w:p>
        </w:tc>
        <w:sdt>
          <w:sdtPr>
            <w:alias w:val="Agenda 1, pessoa responsável:"/>
            <w:tag w:val="Agenda 1, pessoa responsável:"/>
            <w:id w:val="352783267"/>
            <w:placeholder>
              <w:docPart w:val="A2EDF8DE7CE7164DA9B255112FB7748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4C076C74" w14:textId="77777777" w:rsidR="00A979E1" w:rsidRPr="00E52810" w:rsidRDefault="00A979E1" w:rsidP="00E52810">
                <w:r w:rsidRPr="00E52810">
                  <w:rPr>
                    <w:lang w:val="pt-BR" w:bidi="pt-BR"/>
                  </w:rPr>
                  <w:t>Pessoa responsável</w:t>
                </w:r>
              </w:p>
            </w:tc>
          </w:sdtContent>
        </w:sdt>
        <w:tc>
          <w:tcPr>
            <w:tcW w:w="2182" w:type="dxa"/>
          </w:tcPr>
          <w:p w14:paraId="53D8725C" w14:textId="1EC749DE" w:rsidR="00A979E1" w:rsidRPr="00E52810" w:rsidRDefault="008A1436" w:rsidP="008A1436">
            <w:r>
              <w:t>Duração</w:t>
            </w:r>
          </w:p>
        </w:tc>
      </w:tr>
      <w:tr w:rsidR="00A979E1" w:rsidRPr="00E52810" w14:paraId="0683C266" w14:textId="77777777" w:rsidTr="00192D1C">
        <w:tc>
          <w:tcPr>
            <w:tcW w:w="6102" w:type="dxa"/>
          </w:tcPr>
          <w:p w14:paraId="18030A27" w14:textId="04E4C956" w:rsidR="00A979E1" w:rsidRPr="00E52810" w:rsidRDefault="008C22C8" w:rsidP="008C22C8">
            <w:pPr>
              <w:ind w:left="0"/>
            </w:pPr>
            <w:r>
              <w:t>Cavemann</w:t>
            </w:r>
          </w:p>
        </w:tc>
        <w:tc>
          <w:tcPr>
            <w:tcW w:w="2182" w:type="dxa"/>
          </w:tcPr>
          <w:p w14:paraId="47A92C4B" w14:textId="15CA4578" w:rsidR="00A979E1" w:rsidRPr="00E52810" w:rsidRDefault="008C22C8" w:rsidP="008C22C8">
            <w:pPr>
              <w:ind w:left="77"/>
            </w:pPr>
            <w:r>
              <w:t>Joás</w:t>
            </w:r>
          </w:p>
        </w:tc>
        <w:tc>
          <w:tcPr>
            <w:tcW w:w="2182" w:type="dxa"/>
          </w:tcPr>
          <w:p w14:paraId="401526F1" w14:textId="55151734" w:rsidR="00A979E1" w:rsidRPr="00E52810" w:rsidRDefault="008C22C8" w:rsidP="008C22C8">
            <w:pPr>
              <w:ind w:left="0"/>
            </w:pPr>
            <w:r>
              <w:t>31/12 a 06/01</w:t>
            </w:r>
          </w:p>
        </w:tc>
      </w:tr>
      <w:tr w:rsidR="00A979E1" w:rsidRPr="00E52810" w14:paraId="2BB20A95" w14:textId="77777777" w:rsidTr="00192D1C">
        <w:tc>
          <w:tcPr>
            <w:tcW w:w="6102" w:type="dxa"/>
          </w:tcPr>
          <w:p w14:paraId="07C5642D" w14:textId="3B501A83" w:rsidR="00A979E1" w:rsidRPr="00E52810" w:rsidRDefault="008C22C8" w:rsidP="008C22C8">
            <w:pPr>
              <w:ind w:left="0"/>
            </w:pPr>
            <w:r>
              <w:t>Spider</w:t>
            </w:r>
          </w:p>
        </w:tc>
        <w:tc>
          <w:tcPr>
            <w:tcW w:w="2182" w:type="dxa"/>
          </w:tcPr>
          <w:p w14:paraId="3AA0D0C3" w14:textId="751962D4" w:rsidR="00A979E1" w:rsidRPr="00E52810" w:rsidRDefault="008C22C8" w:rsidP="008C22C8">
            <w:pPr>
              <w:ind w:left="77"/>
            </w:pPr>
            <w:r>
              <w:t>Joás</w:t>
            </w:r>
          </w:p>
        </w:tc>
        <w:tc>
          <w:tcPr>
            <w:tcW w:w="2182" w:type="dxa"/>
          </w:tcPr>
          <w:p w14:paraId="4675AE71" w14:textId="16929679" w:rsidR="008C22C8" w:rsidRPr="008C22C8" w:rsidRDefault="008C22C8" w:rsidP="00E52810">
            <w:pPr>
              <w:ind w:left="0"/>
              <w:rPr>
                <w:lang w:val="pt-BR" w:bidi="pt-BR"/>
              </w:rPr>
            </w:pPr>
            <w:r>
              <w:rPr>
                <w:lang w:val="pt-BR" w:bidi="pt-BR"/>
              </w:rPr>
              <w:t>07/01 a 13/01</w:t>
            </w:r>
          </w:p>
        </w:tc>
      </w:tr>
      <w:tr w:rsidR="00192D1C" w:rsidRPr="00E52810" w14:paraId="22B66067" w14:textId="77777777" w:rsidTr="00192D1C">
        <w:tc>
          <w:tcPr>
            <w:tcW w:w="6102" w:type="dxa"/>
          </w:tcPr>
          <w:p w14:paraId="684CAE53" w14:textId="59DC1BEC" w:rsidR="00192D1C" w:rsidRPr="00E52810" w:rsidRDefault="008C22C8" w:rsidP="008C22C8">
            <w:pPr>
              <w:ind w:left="0"/>
            </w:pPr>
            <w:r>
              <w:t>Snake</w:t>
            </w:r>
          </w:p>
        </w:tc>
        <w:tc>
          <w:tcPr>
            <w:tcW w:w="2182" w:type="dxa"/>
          </w:tcPr>
          <w:p w14:paraId="60C888D5" w14:textId="5BA6E18D" w:rsidR="00192D1C" w:rsidRPr="00E52810" w:rsidRDefault="008C22C8" w:rsidP="008C22C8">
            <w:pPr>
              <w:ind w:left="77"/>
            </w:pPr>
            <w:r>
              <w:t>Joás</w:t>
            </w:r>
          </w:p>
        </w:tc>
        <w:tc>
          <w:tcPr>
            <w:tcW w:w="2182" w:type="dxa"/>
          </w:tcPr>
          <w:p w14:paraId="083635B0" w14:textId="56507E24" w:rsidR="00192D1C" w:rsidRPr="00E52810" w:rsidRDefault="008C22C8" w:rsidP="008C22C8">
            <w:pPr>
              <w:ind w:left="0"/>
            </w:pPr>
            <w:r>
              <w:t>14/01 a 20/01</w:t>
            </w:r>
          </w:p>
        </w:tc>
      </w:tr>
      <w:tr w:rsidR="008C22C8" w:rsidRPr="00E52810" w14:paraId="4764F7F8" w14:textId="77777777" w:rsidTr="00192D1C">
        <w:tc>
          <w:tcPr>
            <w:tcW w:w="6102" w:type="dxa"/>
          </w:tcPr>
          <w:p w14:paraId="0CA023C7" w14:textId="3F612BB1" w:rsidR="008C22C8" w:rsidRDefault="008C22C8" w:rsidP="008C22C8">
            <w:pPr>
              <w:ind w:left="0"/>
            </w:pPr>
            <w:r>
              <w:t>Alien</w:t>
            </w:r>
          </w:p>
        </w:tc>
        <w:tc>
          <w:tcPr>
            <w:tcW w:w="2182" w:type="dxa"/>
          </w:tcPr>
          <w:p w14:paraId="76895318" w14:textId="33875052" w:rsidR="008C22C8" w:rsidRDefault="008C22C8" w:rsidP="008C22C8">
            <w:pPr>
              <w:ind w:left="77"/>
            </w:pPr>
            <w:r>
              <w:t>Joás</w:t>
            </w:r>
          </w:p>
        </w:tc>
        <w:tc>
          <w:tcPr>
            <w:tcW w:w="2182" w:type="dxa"/>
          </w:tcPr>
          <w:p w14:paraId="0D45BCB4" w14:textId="421BA0CF" w:rsidR="008C22C8" w:rsidRDefault="008C22C8" w:rsidP="008C22C8">
            <w:pPr>
              <w:ind w:left="0"/>
            </w:pPr>
            <w:r>
              <w:t xml:space="preserve">21/01 a </w:t>
            </w:r>
            <w:r w:rsidR="007645FD">
              <w:t>27/01</w:t>
            </w:r>
          </w:p>
        </w:tc>
      </w:tr>
      <w:tr w:rsidR="007645FD" w:rsidRPr="00E52810" w14:paraId="5C9E6F93" w14:textId="77777777" w:rsidTr="00192D1C">
        <w:tc>
          <w:tcPr>
            <w:tcW w:w="6102" w:type="dxa"/>
          </w:tcPr>
          <w:p w14:paraId="24F79FF6" w14:textId="0E870934" w:rsidR="007645FD" w:rsidRDefault="007645FD" w:rsidP="008C22C8">
            <w:pPr>
              <w:ind w:left="0"/>
            </w:pPr>
            <w:r>
              <w:t>Plataformas (Floresta)</w:t>
            </w:r>
          </w:p>
        </w:tc>
        <w:tc>
          <w:tcPr>
            <w:tcW w:w="2182" w:type="dxa"/>
          </w:tcPr>
          <w:p w14:paraId="4AC053C5" w14:textId="0C6EC778" w:rsidR="007645FD" w:rsidRDefault="007645FD" w:rsidP="008C22C8">
            <w:pPr>
              <w:ind w:left="77"/>
            </w:pPr>
            <w:r>
              <w:t>Joás</w:t>
            </w:r>
          </w:p>
        </w:tc>
        <w:tc>
          <w:tcPr>
            <w:tcW w:w="2182" w:type="dxa"/>
          </w:tcPr>
          <w:p w14:paraId="4F5A7745" w14:textId="10E6F833" w:rsidR="007645FD" w:rsidRDefault="007645FD" w:rsidP="008C22C8">
            <w:pPr>
              <w:ind w:left="0"/>
            </w:pPr>
            <w:r>
              <w:t>28/01 a 03/02</w:t>
            </w:r>
          </w:p>
        </w:tc>
      </w:tr>
      <w:tr w:rsidR="007645FD" w:rsidRPr="00E52810" w14:paraId="1A865BCF" w14:textId="77777777" w:rsidTr="00192D1C">
        <w:tc>
          <w:tcPr>
            <w:tcW w:w="6102" w:type="dxa"/>
          </w:tcPr>
          <w:p w14:paraId="310EAD2B" w14:textId="30BEFA75" w:rsidR="007645FD" w:rsidRDefault="008A1436" w:rsidP="008C22C8">
            <w:pPr>
              <w:ind w:left="0"/>
            </w:pPr>
            <w:r>
              <w:t>Objetos e Assets</w:t>
            </w:r>
          </w:p>
        </w:tc>
        <w:tc>
          <w:tcPr>
            <w:tcW w:w="2182" w:type="dxa"/>
          </w:tcPr>
          <w:p w14:paraId="1B162703" w14:textId="7E74AE21" w:rsidR="007645FD" w:rsidRDefault="008A1436" w:rsidP="008C22C8">
            <w:pPr>
              <w:ind w:left="77"/>
            </w:pPr>
            <w:r>
              <w:t>Joás</w:t>
            </w:r>
          </w:p>
        </w:tc>
        <w:tc>
          <w:tcPr>
            <w:tcW w:w="2182" w:type="dxa"/>
          </w:tcPr>
          <w:p w14:paraId="3BE35024" w14:textId="5D491708" w:rsidR="007645FD" w:rsidRDefault="008A1436" w:rsidP="008C22C8">
            <w:pPr>
              <w:ind w:left="0"/>
            </w:pPr>
            <w:r>
              <w:t>04/02 a 17/02</w:t>
            </w:r>
          </w:p>
        </w:tc>
      </w:tr>
      <w:tr w:rsidR="008A1436" w:rsidRPr="00E52810" w14:paraId="56FB697E" w14:textId="77777777" w:rsidTr="00192D1C">
        <w:tc>
          <w:tcPr>
            <w:tcW w:w="6102" w:type="dxa"/>
          </w:tcPr>
          <w:p w14:paraId="0791CE9C" w14:textId="7EC86D6A" w:rsidR="008A1436" w:rsidRDefault="00D63808" w:rsidP="008C22C8">
            <w:pPr>
              <w:ind w:left="0"/>
            </w:pPr>
            <w:r>
              <w:t>Importes na Unreal e Level Design</w:t>
            </w:r>
          </w:p>
        </w:tc>
        <w:tc>
          <w:tcPr>
            <w:tcW w:w="2182" w:type="dxa"/>
          </w:tcPr>
          <w:p w14:paraId="7FAFFB87" w14:textId="2B81D2B7" w:rsidR="008A1436" w:rsidRDefault="00D63808" w:rsidP="008C22C8">
            <w:pPr>
              <w:ind w:left="77"/>
            </w:pPr>
            <w:r>
              <w:t>Joás/Equipe</w:t>
            </w:r>
          </w:p>
        </w:tc>
        <w:tc>
          <w:tcPr>
            <w:tcW w:w="2182" w:type="dxa"/>
          </w:tcPr>
          <w:p w14:paraId="1D51677A" w14:textId="76C2E6F0" w:rsidR="008A1436" w:rsidRDefault="00D63808" w:rsidP="008C22C8">
            <w:pPr>
              <w:ind w:left="0"/>
            </w:pPr>
            <w:r>
              <w:t>18/02 a 03/03</w:t>
            </w:r>
          </w:p>
        </w:tc>
      </w:tr>
      <w:tr w:rsidR="00BC2800" w:rsidRPr="00E52810" w14:paraId="19DFBDFC" w14:textId="77777777" w:rsidTr="00192D1C">
        <w:tc>
          <w:tcPr>
            <w:tcW w:w="6102" w:type="dxa"/>
          </w:tcPr>
          <w:p w14:paraId="1FDB1138" w14:textId="40C985F3" w:rsidR="00BC2800" w:rsidRDefault="00BC2800" w:rsidP="008C22C8">
            <w:pPr>
              <w:ind w:left="0"/>
            </w:pPr>
            <w:r>
              <w:t xml:space="preserve">Atualização do Cronograma </w:t>
            </w:r>
            <w:r w:rsidR="000D0977">
              <w:t>com datas</w:t>
            </w:r>
          </w:p>
        </w:tc>
        <w:tc>
          <w:tcPr>
            <w:tcW w:w="2182" w:type="dxa"/>
          </w:tcPr>
          <w:p w14:paraId="32304E43" w14:textId="0E248755" w:rsidR="00BC2800" w:rsidRDefault="000D0977" w:rsidP="008C22C8">
            <w:pPr>
              <w:ind w:left="77"/>
            </w:pPr>
            <w:r>
              <w:t>Danilo</w:t>
            </w:r>
          </w:p>
        </w:tc>
        <w:tc>
          <w:tcPr>
            <w:tcW w:w="2182" w:type="dxa"/>
          </w:tcPr>
          <w:p w14:paraId="02372DAC" w14:textId="2A68895E" w:rsidR="00BC2800" w:rsidRDefault="000D0977" w:rsidP="008C22C8">
            <w:pPr>
              <w:ind w:left="0"/>
            </w:pPr>
            <w:r>
              <w:t>18/12 a 24/12</w:t>
            </w:r>
            <w:bookmarkStart w:id="0" w:name="_GoBack"/>
            <w:bookmarkEnd w:id="0"/>
          </w:p>
        </w:tc>
      </w:tr>
    </w:tbl>
    <w:p w14:paraId="29EC7A47" w14:textId="2E227309" w:rsidR="00A979E1" w:rsidRDefault="00A979E1" w:rsidP="00D63808">
      <w:pPr>
        <w:ind w:left="0"/>
      </w:pPr>
    </w:p>
    <w:p w14:paraId="0FBDE3E0" w14:textId="5D3A36E5" w:rsidR="0017681F" w:rsidRDefault="0017681F" w:rsidP="00ED0831">
      <w:pPr>
        <w:ind w:left="142"/>
      </w:pPr>
    </w:p>
    <w:sectPr w:rsidR="0017681F" w:rsidSect="00ED0831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28BEB4" w14:textId="77777777" w:rsidR="003936AF" w:rsidRDefault="003936AF">
      <w:pPr>
        <w:spacing w:after="0"/>
      </w:pPr>
      <w:r>
        <w:separator/>
      </w:r>
    </w:p>
  </w:endnote>
  <w:endnote w:type="continuationSeparator" w:id="0">
    <w:p w14:paraId="06C6823F" w14:textId="77777777" w:rsidR="003936AF" w:rsidRDefault="003936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F25EB" w14:textId="77777777" w:rsidR="00CB50F2" w:rsidRDefault="00CB50F2" w:rsidP="00CB50F2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192D1C">
      <w:rPr>
        <w:noProof/>
        <w:lang w:val="pt-BR" w:bidi="pt-BR"/>
      </w:rPr>
      <w:t>2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86B17E" w14:textId="77777777" w:rsidR="003936AF" w:rsidRDefault="003936AF">
      <w:pPr>
        <w:spacing w:after="0"/>
      </w:pPr>
      <w:r>
        <w:separator/>
      </w:r>
    </w:p>
  </w:footnote>
  <w:footnote w:type="continuationSeparator" w:id="0">
    <w:p w14:paraId="3217F503" w14:textId="77777777" w:rsidR="003936AF" w:rsidRDefault="003936A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5BE73F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9921952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9B4B33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5165F4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B6A52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A0158C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3E1EF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0ECC9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39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D6A4C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53B"/>
    <w:rsid w:val="00070820"/>
    <w:rsid w:val="000C05CD"/>
    <w:rsid w:val="000D0977"/>
    <w:rsid w:val="001005E5"/>
    <w:rsid w:val="00107A25"/>
    <w:rsid w:val="001118FD"/>
    <w:rsid w:val="00152CC8"/>
    <w:rsid w:val="0017681F"/>
    <w:rsid w:val="00192D1C"/>
    <w:rsid w:val="001C4546"/>
    <w:rsid w:val="00260B16"/>
    <w:rsid w:val="002B6C94"/>
    <w:rsid w:val="002E7469"/>
    <w:rsid w:val="002F4ABE"/>
    <w:rsid w:val="00334A36"/>
    <w:rsid w:val="0034136D"/>
    <w:rsid w:val="003936AF"/>
    <w:rsid w:val="003B1BCE"/>
    <w:rsid w:val="003C1B81"/>
    <w:rsid w:val="003C6B6C"/>
    <w:rsid w:val="003D3874"/>
    <w:rsid w:val="0041439B"/>
    <w:rsid w:val="00444D8F"/>
    <w:rsid w:val="0052642B"/>
    <w:rsid w:val="00557792"/>
    <w:rsid w:val="005D153B"/>
    <w:rsid w:val="005E7D19"/>
    <w:rsid w:val="0066086F"/>
    <w:rsid w:val="00672A6F"/>
    <w:rsid w:val="006928B4"/>
    <w:rsid w:val="006D571F"/>
    <w:rsid w:val="006F5A3F"/>
    <w:rsid w:val="00714174"/>
    <w:rsid w:val="007253CC"/>
    <w:rsid w:val="007645FD"/>
    <w:rsid w:val="00787B78"/>
    <w:rsid w:val="007B0E0B"/>
    <w:rsid w:val="008431CB"/>
    <w:rsid w:val="00884350"/>
    <w:rsid w:val="008A1436"/>
    <w:rsid w:val="008C22C8"/>
    <w:rsid w:val="008E2FAF"/>
    <w:rsid w:val="0093449B"/>
    <w:rsid w:val="009916AE"/>
    <w:rsid w:val="00A366A6"/>
    <w:rsid w:val="00A66E18"/>
    <w:rsid w:val="00A979E1"/>
    <w:rsid w:val="00B45E12"/>
    <w:rsid w:val="00B86380"/>
    <w:rsid w:val="00BC2800"/>
    <w:rsid w:val="00C9013A"/>
    <w:rsid w:val="00CB50F2"/>
    <w:rsid w:val="00CF5C61"/>
    <w:rsid w:val="00D63808"/>
    <w:rsid w:val="00D6466C"/>
    <w:rsid w:val="00D90A37"/>
    <w:rsid w:val="00DC2307"/>
    <w:rsid w:val="00E52810"/>
    <w:rsid w:val="00E70F21"/>
    <w:rsid w:val="00EB43FE"/>
    <w:rsid w:val="00ED0831"/>
    <w:rsid w:val="00F45ED3"/>
    <w:rsid w:val="00F560A1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106C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0831"/>
    <w:pPr>
      <w:keepNext/>
      <w:ind w:left="74"/>
    </w:pPr>
    <w:rPr>
      <w:spacing w:val="4"/>
    </w:rPr>
  </w:style>
  <w:style w:type="paragraph" w:styleId="Ttulo1">
    <w:name w:val="heading 1"/>
    <w:basedOn w:val="Normal"/>
    <w:link w:val="Ttulo1Char"/>
    <w:uiPriority w:val="9"/>
    <w:qFormat/>
    <w:rsid w:val="00CB50F2"/>
    <w:pPr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Ttulo2">
    <w:name w:val="heading 2"/>
    <w:basedOn w:val="Normal"/>
    <w:link w:val="Ttulo2Char"/>
    <w:uiPriority w:val="9"/>
    <w:unhideWhenUsed/>
    <w:qFormat/>
    <w:rsid w:val="00E70F21"/>
    <w:pPr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Ttulo3">
    <w:name w:val="heading 3"/>
    <w:basedOn w:val="Normal"/>
    <w:link w:val="Ttulo3Char"/>
    <w:uiPriority w:val="9"/>
    <w:unhideWhenUsed/>
    <w:qFormat/>
    <w:rsid w:val="00E70F21"/>
    <w:pPr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0F21"/>
    <w:pPr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0820"/>
    <w:pPr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5C61"/>
    <w:pPr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5C61"/>
    <w:pPr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5C61"/>
    <w:pPr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5C61"/>
    <w:pPr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Atasdereunio">
    <w:name w:val="Atas de reunião"/>
    <w:basedOn w:val="Tabelanormal"/>
    <w:uiPriority w:val="99"/>
    <w:rsid w:val="008431CB"/>
    <w:tblPr>
      <w:tblInd w:w="0" w:type="dxa"/>
      <w:tblCellMar>
        <w:top w:w="0" w:type="dxa"/>
        <w:left w:w="72" w:type="dxa"/>
        <w:bottom w:w="0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RefernciaSutil">
    <w:name w:val="Subtle Reference"/>
    <w:basedOn w:val="Fontepargpadro"/>
    <w:uiPriority w:val="2"/>
    <w:qFormat/>
    <w:rsid w:val="00CB50F2"/>
    <w:rPr>
      <w:caps/>
      <w:smallCaps w:val="0"/>
      <w:color w:val="9F2936" w:themeColor="accent2"/>
    </w:rPr>
  </w:style>
  <w:style w:type="paragraph" w:styleId="Cabealho">
    <w:name w:val="header"/>
    <w:basedOn w:val="Normal"/>
    <w:link w:val="Cabealho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CabealhoChar">
    <w:name w:val="Cabeçalho Char"/>
    <w:basedOn w:val="Fontepargpadro"/>
    <w:link w:val="Cabealho"/>
    <w:uiPriority w:val="99"/>
    <w:rsid w:val="00A979E1"/>
    <w:rPr>
      <w:rFonts w:eastAsiaTheme="minorEastAsia"/>
      <w:szCs w:val="21"/>
      <w:lang w:eastAsia="ja-JP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CF5C61"/>
  </w:style>
  <w:style w:type="paragraph" w:styleId="Textoembloco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F5C6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F5C61"/>
    <w:rPr>
      <w:spacing w:val="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CF5C6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CF5C61"/>
    <w:rPr>
      <w:spacing w:val="4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F5C61"/>
    <w:rPr>
      <w:spacing w:val="4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CF5C61"/>
    <w:pPr>
      <w:spacing w:after="24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CF5C61"/>
    <w:rPr>
      <w:spacing w:val="4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CF5C61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F5C61"/>
    <w:rPr>
      <w:spacing w:val="4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CF5C61"/>
    <w:pPr>
      <w:spacing w:after="24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CF5C61"/>
    <w:rPr>
      <w:spacing w:val="4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CF5C61"/>
    <w:rPr>
      <w:spacing w:val="4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F5C61"/>
    <w:rPr>
      <w:spacing w:val="4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GradeColorida">
    <w:name w:val="Colorful Grid"/>
    <w:basedOn w:val="Tabela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CF5C61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F5C61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F5C61"/>
    <w:rPr>
      <w:spacing w:val="4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5C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5C61"/>
    <w:rPr>
      <w:b/>
      <w:bCs/>
      <w:spacing w:val="4"/>
      <w:szCs w:val="20"/>
    </w:rPr>
  </w:style>
  <w:style w:type="table" w:styleId="ListaEscura">
    <w:name w:val="Dark List"/>
    <w:basedOn w:val="Tabela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CF5C61"/>
    <w:pPr>
      <w:spacing w:after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CF5C61"/>
    <w:rPr>
      <w:spacing w:val="4"/>
    </w:rPr>
  </w:style>
  <w:style w:type="character" w:styleId="nfase">
    <w:name w:val="Emphasis"/>
    <w:basedOn w:val="Fontepargpadro"/>
    <w:uiPriority w:val="20"/>
    <w:semiHidden/>
    <w:unhideWhenUsed/>
    <w:qFormat/>
    <w:rsid w:val="00CF5C61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CF5C61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F5C61"/>
    <w:rPr>
      <w:spacing w:val="4"/>
      <w:szCs w:val="20"/>
    </w:rPr>
  </w:style>
  <w:style w:type="paragraph" w:styleId="Destinatrio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RodapChar">
    <w:name w:val="Rodapé Char"/>
    <w:basedOn w:val="Fontepargpadro"/>
    <w:link w:val="Rodap"/>
    <w:uiPriority w:val="99"/>
    <w:rsid w:val="00CB50F2"/>
    <w:rPr>
      <w:rFonts w:eastAsiaTheme="minorEastAsia"/>
      <w:szCs w:val="21"/>
      <w:lang w:eastAsia="ja-JP"/>
    </w:rPr>
  </w:style>
  <w:style w:type="character" w:styleId="Refdenotaderodap">
    <w:name w:val="footnote reference"/>
    <w:basedOn w:val="Fontepargpadro"/>
    <w:uiPriority w:val="99"/>
    <w:semiHidden/>
    <w:unhideWhenUsed/>
    <w:rsid w:val="00CF5C61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F5C61"/>
    <w:rPr>
      <w:spacing w:val="4"/>
      <w:szCs w:val="20"/>
    </w:rPr>
  </w:style>
  <w:style w:type="table" w:styleId="TabeladeGrade1Claro">
    <w:name w:val="Grid Table 1 Light"/>
    <w:basedOn w:val="Tabela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o-nfase1">
    <w:name w:val="Grid Table 1 Light Accent 1"/>
    <w:basedOn w:val="Tabela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o-nfase3">
    <w:name w:val="Grid Table 1 Light Accent 3"/>
    <w:basedOn w:val="Tabela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o-nfase4">
    <w:name w:val="Grid Table 1 Light Accent 4"/>
    <w:basedOn w:val="Tabela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o-nfase5">
    <w:name w:val="Grid Table 1 Light Accent 5"/>
    <w:basedOn w:val="Tabela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o-nfase6">
    <w:name w:val="Grid Table 1 Light Accent 6"/>
    <w:basedOn w:val="Tabela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eladeGrade3">
    <w:name w:val="Grid Table 3"/>
    <w:basedOn w:val="Tabela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eladeGrade5Escuro">
    <w:name w:val="Grid Table 5 Dark"/>
    <w:basedOn w:val="Tabela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o-nfase1">
    <w:name w:val="Grid Table 5 Dark Accent 1"/>
    <w:basedOn w:val="Tabela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TabeladeGrade5Escuro-nfase2">
    <w:name w:val="Grid Table 5 Dark Accent 2"/>
    <w:basedOn w:val="Tabela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TabeladeGrade5Escuro-nfase3">
    <w:name w:val="Grid Table 5 Dark Accent 3"/>
    <w:basedOn w:val="Tabela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TabeladeGrade5Escuro-nfase4">
    <w:name w:val="Grid Table 5 Dark Accent 4"/>
    <w:basedOn w:val="Tabela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TabeladeGrade5Escuro-nfase5">
    <w:name w:val="Grid Table 5 Dark Accent 5"/>
    <w:basedOn w:val="Tabela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TabeladeGrade5Escuro-nfase6">
    <w:name w:val="Grid Table 5 Dark Accent 6"/>
    <w:basedOn w:val="Tabela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TabeladeGrade6Colorido">
    <w:name w:val="Grid Table 6 Colorful"/>
    <w:basedOn w:val="Tabela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o-nfase1">
    <w:name w:val="Grid Table 6 Colorful Accent 1"/>
    <w:basedOn w:val="Tabela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adeGrade6Colorido-nfase2">
    <w:name w:val="Grid Table 6 Colorful Accent 2"/>
    <w:basedOn w:val="Tabela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adeGrade6Colorido-nfase3">
    <w:name w:val="Grid Table 6 Colorful Accent 3"/>
    <w:basedOn w:val="Tabela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adeGrade6Colorido-nfase4">
    <w:name w:val="Grid Table 6 Colorful Accent 4"/>
    <w:basedOn w:val="Tabela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adeGrade6Colorido-nfase5">
    <w:name w:val="Grid Table 6 Colorful Accent 5"/>
    <w:basedOn w:val="Tabela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adeGrade6Colorido-nfase6">
    <w:name w:val="Grid Table 6 Colorful Accent 6"/>
    <w:basedOn w:val="Tabela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eladeGrade7Colorido">
    <w:name w:val="Grid Table 7 Colorful"/>
    <w:basedOn w:val="Tabela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o-nfase1">
    <w:name w:val="Grid Table 7 Colorful Accent 1"/>
    <w:basedOn w:val="Tabela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TabeladeGrade7Colorido-nfase2">
    <w:name w:val="Grid Table 7 Colorful Accent 2"/>
    <w:basedOn w:val="Tabela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TabeladeGrade7Colorido-nfase3">
    <w:name w:val="Grid Table 7 Colorful Accent 3"/>
    <w:basedOn w:val="Tabela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TabeladeGrade7Colorido-nfase4">
    <w:name w:val="Grid Table 7 Colorful Accent 4"/>
    <w:basedOn w:val="Tabela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TabeladeGrade7Colorido-nfase5">
    <w:name w:val="Grid Table 7 Colorful Accent 5"/>
    <w:basedOn w:val="Tabela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TabeladeGrade7Colorido-nfase6">
    <w:name w:val="Grid Table 7 Colorful Accent 6"/>
    <w:basedOn w:val="Tabela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Ttulo3Char">
    <w:name w:val="Título 3 Char"/>
    <w:basedOn w:val="Fontepargpadro"/>
    <w:link w:val="Ttulo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CF5C61"/>
  </w:style>
  <w:style w:type="paragraph" w:styleId="EndereoHTML">
    <w:name w:val="HTML Address"/>
    <w:basedOn w:val="Normal"/>
    <w:link w:val="Endereo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CF5C61"/>
    <w:rPr>
      <w:i/>
      <w:iCs/>
      <w:spacing w:val="4"/>
    </w:rPr>
  </w:style>
  <w:style w:type="character" w:styleId="CitaoHTML">
    <w:name w:val="HTML Cite"/>
    <w:basedOn w:val="Fontepargpadro"/>
    <w:uiPriority w:val="99"/>
    <w:semiHidden/>
    <w:unhideWhenUsed/>
    <w:rsid w:val="00CF5C6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CF5C61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5C61"/>
    <w:rPr>
      <w:rFonts w:ascii="Consolas" w:hAnsi="Consolas"/>
      <w:spacing w:val="4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CF5C61"/>
    <w:rPr>
      <w:i/>
      <w:iCs/>
    </w:rPr>
  </w:style>
  <w:style w:type="character" w:styleId="Hiperlink">
    <w:name w:val="Hyperlink"/>
    <w:basedOn w:val="Fontepargpadro"/>
    <w:uiPriority w:val="99"/>
    <w:semiHidden/>
    <w:unhideWhenUsed/>
    <w:rsid w:val="00CF5C61"/>
    <w:rPr>
      <w:color w:val="6B9F2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GradeClara">
    <w:name w:val="Light Grid"/>
    <w:basedOn w:val="Tabela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NmerodaLinha">
    <w:name w:val="line number"/>
    <w:basedOn w:val="Fontepargpadro"/>
    <w:uiPriority w:val="99"/>
    <w:semiHidden/>
    <w:unhideWhenUsed/>
    <w:rsid w:val="00CF5C61"/>
  </w:style>
  <w:style w:type="paragraph" w:styleId="Lista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CF5C61"/>
    <w:pPr>
      <w:ind w:left="720"/>
      <w:contextualSpacing/>
    </w:pPr>
  </w:style>
  <w:style w:type="table" w:styleId="Tabulaodelista-Tomclaro1">
    <w:name w:val="List Table 1 Light"/>
    <w:basedOn w:val="Tabela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aLista1Claro-nfase1">
    <w:name w:val="List Table 1 Light Accent 1"/>
    <w:basedOn w:val="Tabela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adaLista1Claro-nfase2">
    <w:name w:val="List Table 1 Light Accent 2"/>
    <w:basedOn w:val="Tabela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adaLista1Claro-nfase3">
    <w:name w:val="List Table 1 Light Accent 3"/>
    <w:basedOn w:val="Tabela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adaLista1Claro-nfase4">
    <w:name w:val="List Table 1 Light Accent 4"/>
    <w:basedOn w:val="Tabela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adaLista1Claro-nfase5">
    <w:name w:val="List Table 1 Light Accent 5"/>
    <w:basedOn w:val="Tabela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adaLista1Claro-nfase6">
    <w:name w:val="List Table 1 Light Accent 6"/>
    <w:basedOn w:val="Tabela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eladaLista2">
    <w:name w:val="List Table 2"/>
    <w:basedOn w:val="Tabela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aLista2-nfase1">
    <w:name w:val="List Table 2 Accent 1"/>
    <w:basedOn w:val="Tabela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adaLista2-nfase2">
    <w:name w:val="List Table 2 Accent 2"/>
    <w:basedOn w:val="Tabela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adaLista2-nfase3">
    <w:name w:val="List Table 2 Accent 3"/>
    <w:basedOn w:val="Tabela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adaLista2-nfase4">
    <w:name w:val="List Table 2 Accent 4"/>
    <w:basedOn w:val="Tabela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adaLista2-nfase5">
    <w:name w:val="List Table 2 Accent 5"/>
    <w:basedOn w:val="Tabela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adaLista2-nfase6">
    <w:name w:val="List Table 2 Accent 6"/>
    <w:basedOn w:val="Tabela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eladaLista3">
    <w:name w:val="List Table 3"/>
    <w:basedOn w:val="Tabela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aLista3-nfase1">
    <w:name w:val="List Table 3 Accent 1"/>
    <w:basedOn w:val="Tabela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TabeladaLista3-nfase2">
    <w:name w:val="List Table 3 Accent 2"/>
    <w:basedOn w:val="Tabela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TabeladaLista3-nfase3">
    <w:name w:val="List Table 3 Accent 3"/>
    <w:basedOn w:val="Tabela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TabeladaLista3-nfase4">
    <w:name w:val="List Table 3 Accent 4"/>
    <w:basedOn w:val="Tabela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TabeladaLista3-nfase5">
    <w:name w:val="List Table 3 Accent 5"/>
    <w:basedOn w:val="Tabela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TabeladaLista3-nfase6">
    <w:name w:val="List Table 3 Accent 6"/>
    <w:basedOn w:val="Tabela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TabeladaLista4">
    <w:name w:val="List Table 4"/>
    <w:basedOn w:val="Tabela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aLista4-nfase1">
    <w:name w:val="List Table 4 Accent 1"/>
    <w:basedOn w:val="Tabela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adaLista4-nfase2">
    <w:name w:val="List Table 4 Accent 2"/>
    <w:basedOn w:val="Tabela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adaLista4-nfase3">
    <w:name w:val="List Table 4 Accent 3"/>
    <w:basedOn w:val="Tabela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adaLista4-nfase4">
    <w:name w:val="List Table 4 Accent 4"/>
    <w:basedOn w:val="Tabela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adaLista4-nfase5">
    <w:name w:val="List Table 4 Accent 5"/>
    <w:basedOn w:val="Tabela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adaLista4-nfase6">
    <w:name w:val="List Table 4 Accent 6"/>
    <w:basedOn w:val="Tabela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ulaodelista-Tomescuro5">
    <w:name w:val="List Table 5 Dark"/>
    <w:basedOn w:val="Tabela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aLista5Escuro-nfase1">
    <w:name w:val="List Table 5 Dark Accent 1"/>
    <w:basedOn w:val="Tabela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aLista5Escuro-nfase2">
    <w:name w:val="List Table 5 Dark Accent 2"/>
    <w:basedOn w:val="Tabela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aLista5Escuro-nfase3">
    <w:name w:val="List Table 5 Dark Accent 3"/>
    <w:basedOn w:val="Tabela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aLista5Escuro-nfase4">
    <w:name w:val="List Table 5 Dark Accent 4"/>
    <w:basedOn w:val="Tabela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aLista5Escuro-nfase5">
    <w:name w:val="List Table 5 Dark Accent 5"/>
    <w:basedOn w:val="Tabela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aLista5Escuro-nfase6">
    <w:name w:val="List Table 5 Dark Accent 6"/>
    <w:basedOn w:val="Tabela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aLista6Colorido">
    <w:name w:val="List Table 6 Colorful"/>
    <w:basedOn w:val="Tabela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aLista6Colorido-nfase1">
    <w:name w:val="List Table 6 Colorful Accent 1"/>
    <w:basedOn w:val="Tabela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07F09" w:themeColor="accent1"/>
        <w:bottom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adaLista6Colorido-nfase2">
    <w:name w:val="List Table 6 Colorful Accent 2"/>
    <w:basedOn w:val="Tabela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9F2936" w:themeColor="accent2"/>
        <w:bottom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adaLista6Colorido-nfase3">
    <w:name w:val="List Table 6 Colorful Accent 3"/>
    <w:basedOn w:val="Tabela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1B587C" w:themeColor="accent3"/>
        <w:bottom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adaLista6Colorido-nfase4">
    <w:name w:val="List Table 6 Colorful Accent 4"/>
    <w:basedOn w:val="Tabela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adaLista6Colorido-nfase5">
    <w:name w:val="List Table 6 Colorful Accent 5"/>
    <w:basedOn w:val="Tabela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604878" w:themeColor="accent5"/>
        <w:bottom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adaLista6Colorido-nfase6">
    <w:name w:val="List Table 6 Colorful Accent 6"/>
    <w:basedOn w:val="Tabela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C19859" w:themeColor="accent6"/>
        <w:bottom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eladaLista7Colorido">
    <w:name w:val="List Table 7 Colorful"/>
    <w:basedOn w:val="Tabela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aLista7Colorido-nfase1">
    <w:name w:val="List Table 7 Colorful Accent 1"/>
    <w:basedOn w:val="Tabela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aLista7Colorido-nfase2">
    <w:name w:val="List Table 7 Colorful Accent 2"/>
    <w:basedOn w:val="Tabela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aLista7Colorido-nfase3">
    <w:name w:val="List Table 7 Colorful Accent 3"/>
    <w:basedOn w:val="Tabela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aLista7Colorido-nfase4">
    <w:name w:val="List Table 7 Colorful Accent 4"/>
    <w:basedOn w:val="Tabela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aLista7Colorido-nfase5">
    <w:name w:val="List Table 7 Colorful Accent 5"/>
    <w:basedOn w:val="Tabela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aLista7Colorido-nfase6">
    <w:name w:val="List Table 7 Colorful Accent 6"/>
    <w:basedOn w:val="Tabela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F5C61"/>
    <w:rPr>
      <w:rFonts w:ascii="Consolas" w:hAnsi="Consolas"/>
      <w:spacing w:val="4"/>
      <w:szCs w:val="20"/>
    </w:rPr>
  </w:style>
  <w:style w:type="table" w:styleId="GradeMdia1">
    <w:name w:val="Medium Grid 1"/>
    <w:basedOn w:val="Tabela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CF5C61"/>
    <w:pPr>
      <w:spacing w:after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CF5C61"/>
    <w:rPr>
      <w:spacing w:val="4"/>
    </w:rPr>
  </w:style>
  <w:style w:type="character" w:styleId="NmerodaPgina">
    <w:name w:val="page number"/>
    <w:basedOn w:val="Fontepargpadro"/>
    <w:uiPriority w:val="99"/>
    <w:semiHidden/>
    <w:unhideWhenUsed/>
    <w:rsid w:val="00CF5C61"/>
  </w:style>
  <w:style w:type="table" w:styleId="TabelaSimples1">
    <w:name w:val="Plain Table 1"/>
    <w:basedOn w:val="Tabelanormal"/>
    <w:uiPriority w:val="41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F5C61"/>
    <w:rPr>
      <w:rFonts w:ascii="Consolas" w:hAnsi="Consolas"/>
      <w:spacing w:val="4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Forte">
    <w:name w:val="Strong"/>
    <w:basedOn w:val="Fontepargpadro"/>
    <w:uiPriority w:val="22"/>
    <w:semiHidden/>
    <w:unhideWhenUsed/>
    <w:qFormat/>
    <w:rsid w:val="00CF5C61"/>
    <w:rPr>
      <w:b/>
      <w:bCs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nfaseSutil">
    <w:name w:val="Subtle Emphasis"/>
    <w:basedOn w:val="Fontepargpadro"/>
    <w:uiPriority w:val="10"/>
    <w:qFormat/>
    <w:rsid w:val="00A979E1"/>
    <w:rPr>
      <w:i/>
      <w:iCs/>
      <w:color w:val="auto"/>
    </w:rPr>
  </w:style>
  <w:style w:type="table" w:styleId="Tabelacomefeitos3D1">
    <w:name w:val="Table 3D effects 1"/>
    <w:basedOn w:val="Tabelanormal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CF5C6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CF5C6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CF5C6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CF5C6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CF5C6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CF5C6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CF5C6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CF5C6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CF5C6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CF5C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1">
    <w:name w:val="Table Grid 1"/>
    <w:basedOn w:val="Tabelanormal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CF5C6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CF5C6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CF5C6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CF5C6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deTabelaClaro">
    <w:name w:val="Grid Table Light"/>
    <w:basedOn w:val="Tabelanormal"/>
    <w:uiPriority w:val="40"/>
    <w:rsid w:val="00CF5C6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emlista1">
    <w:name w:val="Table List 1"/>
    <w:basedOn w:val="Tabelanormal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CF5C6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CF5C6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CF5C6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CF5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aWeb1">
    <w:name w:val="Table Web 1"/>
    <w:basedOn w:val="Tabelanormal"/>
    <w:uiPriority w:val="99"/>
    <w:semiHidden/>
    <w:unhideWhenUsed/>
    <w:rsid w:val="00CF5C6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CF5C6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CF5C6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tuloChar">
    <w:name w:val="Título Char"/>
    <w:basedOn w:val="Fontepargpadro"/>
    <w:link w:val="Ttulo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ital/Library/Containers/com.microsoft.Word/Data/Library/Caches/1046/TM03463080/Atas%20da%20reunia&#771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39210524B32749A27A2FF1A41765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7B9228-A221-5D4A-A6B3-81150D28D2AF}"/>
      </w:docPartPr>
      <w:docPartBody>
        <w:p w:rsidR="00000000" w:rsidRDefault="007F1BC6">
          <w:pPr>
            <w:pStyle w:val="FA39210524B32749A27A2FF1A41765E6"/>
          </w:pPr>
          <w:r>
            <w:rPr>
              <w:lang w:bidi="pt-BR"/>
            </w:rPr>
            <w:t>|</w:t>
          </w:r>
        </w:p>
      </w:docPartBody>
    </w:docPart>
    <w:docPart>
      <w:docPartPr>
        <w:name w:val="97B21F8FE51B554AB23F6BBD68B0E0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B8847F-4EC5-3B40-8D0A-BC12085EB4F4}"/>
      </w:docPartPr>
      <w:docPartBody>
        <w:p w:rsidR="00000000" w:rsidRDefault="007F1BC6">
          <w:pPr>
            <w:pStyle w:val="97B21F8FE51B554AB23F6BBD68B0E072"/>
          </w:pPr>
          <w:r w:rsidRPr="00CB50F2">
            <w:rPr>
              <w:rStyle w:val="RefernciaSutil"/>
              <w:lang w:bidi="pt-BR"/>
            </w:rPr>
            <w:t>Ata</w:t>
          </w:r>
        </w:p>
      </w:docPartBody>
    </w:docPart>
    <w:docPart>
      <w:docPartPr>
        <w:name w:val="D91A831F4F7C664FA849ECC5918AC5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67DF6B-D3F3-FA4F-B25E-90B1F7A1B03E}"/>
      </w:docPartPr>
      <w:docPartBody>
        <w:p w:rsidR="00000000" w:rsidRDefault="007F1BC6">
          <w:pPr>
            <w:pStyle w:val="D91A831F4F7C664FA849ECC5918AC57C"/>
          </w:pPr>
          <w:r>
            <w:rPr>
              <w:lang w:bidi="pt-BR"/>
            </w:rPr>
            <w:t>Data da reunião | hora</w:t>
          </w:r>
        </w:p>
      </w:docPartBody>
    </w:docPart>
    <w:docPart>
      <w:docPartPr>
        <w:name w:val="753BEB734260C84ABD9B6DD3FC7EB9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DDAE51-D3B3-4046-8BBC-B0D6E6D9099A}"/>
      </w:docPartPr>
      <w:docPartBody>
        <w:p w:rsidR="00000000" w:rsidRDefault="007F1BC6">
          <w:pPr>
            <w:pStyle w:val="753BEB734260C84ABD9B6DD3FC7EB91B"/>
          </w:pPr>
          <w:r>
            <w:rPr>
              <w:lang w:bidi="pt-BR"/>
            </w:rPr>
            <w:t>Local da reunião</w:t>
          </w:r>
        </w:p>
      </w:docPartBody>
    </w:docPart>
    <w:docPart>
      <w:docPartPr>
        <w:name w:val="5879F26D73E29740A08CDABA84A50B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1D1C27-D323-F344-91FC-8E30E5CB81F5}"/>
      </w:docPartPr>
      <w:docPartBody>
        <w:p w:rsidR="00000000" w:rsidRDefault="007F1BC6">
          <w:pPr>
            <w:pStyle w:val="5879F26D73E29740A08CDABA84A50BB7"/>
          </w:pPr>
          <w:r>
            <w:rPr>
              <w:rStyle w:val="nfaseSutil"/>
              <w:lang w:bidi="pt-BR"/>
            </w:rPr>
            <w:t>Local</w:t>
          </w:r>
        </w:p>
      </w:docPartBody>
    </w:docPart>
    <w:docPart>
      <w:docPartPr>
        <w:name w:val="A4DEFD11F13708489AC24739B8AFE9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24FE0A-FA02-1D46-9FBA-305CE1D67EC3}"/>
      </w:docPartPr>
      <w:docPartBody>
        <w:p w:rsidR="00000000" w:rsidRDefault="007F1BC6">
          <w:pPr>
            <w:pStyle w:val="A4DEFD11F13708489AC24739B8AFE902"/>
          </w:pPr>
          <w:r w:rsidRPr="00A979E1">
            <w:rPr>
              <w:lang w:bidi="pt-BR"/>
            </w:rPr>
            <w:t>Reunião convocada</w:t>
          </w:r>
          <w:r>
            <w:rPr>
              <w:lang w:bidi="pt-BR"/>
            </w:rPr>
            <w:t> </w:t>
          </w:r>
          <w:r w:rsidRPr="00A979E1">
            <w:rPr>
              <w:lang w:bidi="pt-BR"/>
            </w:rPr>
            <w:t>por</w:t>
          </w:r>
        </w:p>
      </w:docPartBody>
    </w:docPart>
    <w:docPart>
      <w:docPartPr>
        <w:name w:val="7BBE76ACC2406F4CB9B56E4BE775DE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09F9D0-A926-3647-933B-F8CA0BC975D5}"/>
      </w:docPartPr>
      <w:docPartBody>
        <w:p w:rsidR="00000000" w:rsidRDefault="007F1BC6">
          <w:pPr>
            <w:pStyle w:val="7BBE76ACC2406F4CB9B56E4BE775DEE0"/>
          </w:pPr>
          <w:r w:rsidRPr="00A979E1">
            <w:rPr>
              <w:lang w:bidi="pt-BR"/>
            </w:rPr>
            <w:t>Tipo de reunião</w:t>
          </w:r>
        </w:p>
      </w:docPartBody>
    </w:docPart>
    <w:docPart>
      <w:docPartPr>
        <w:name w:val="5AAC435EB644054FB7AB9B24B23F4B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0F4723-2B4D-F74F-BF41-84EC5794305B}"/>
      </w:docPartPr>
      <w:docPartBody>
        <w:p w:rsidR="00000000" w:rsidRDefault="007F1BC6">
          <w:pPr>
            <w:pStyle w:val="5AAC435EB644054FB7AB9B24B23F4B67"/>
          </w:pPr>
          <w:r>
            <w:rPr>
              <w:lang w:bidi="pt-BR"/>
            </w:rPr>
            <w:t>Tópicos da agenda</w:t>
          </w:r>
        </w:p>
      </w:docPartBody>
    </w:docPart>
    <w:docPart>
      <w:docPartPr>
        <w:name w:val="2FF735F7782E3B4580D006DABB7AF4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25858E-FFD4-F84D-82A1-ACF6082BD043}"/>
      </w:docPartPr>
      <w:docPartBody>
        <w:p w:rsidR="00000000" w:rsidRDefault="007F1BC6">
          <w:pPr>
            <w:pStyle w:val="2FF735F7782E3B4580D006DABB7AF486"/>
          </w:pPr>
          <w:r>
            <w:rPr>
              <w:lang w:bidi="pt-BR"/>
            </w:rPr>
            <w:t>Tempo alocado</w:t>
          </w:r>
        </w:p>
      </w:docPartBody>
    </w:docPart>
    <w:docPart>
      <w:docPartPr>
        <w:name w:val="1DC87628A853C44CBCC745C48EAF93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139ED3-ACA3-7D40-99C8-78D5261D3569}"/>
      </w:docPartPr>
      <w:docPartBody>
        <w:p w:rsidR="00000000" w:rsidRDefault="007F1BC6">
          <w:pPr>
            <w:pStyle w:val="1DC87628A853C44CBCC745C48EAF93E4"/>
          </w:pPr>
          <w:r>
            <w:rPr>
              <w:rStyle w:val="nfaseSutil"/>
              <w:lang w:bidi="pt-BR"/>
            </w:rPr>
            <w:t>Hora</w:t>
          </w:r>
        </w:p>
      </w:docPartBody>
    </w:docPart>
    <w:docPart>
      <w:docPartPr>
        <w:name w:val="D3E5C2BF41473744A31407DED83EFA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7DA205-92B9-E548-8B7D-77CA2D65C98A}"/>
      </w:docPartPr>
      <w:docPartBody>
        <w:p w:rsidR="00000000" w:rsidRDefault="007F1BC6">
          <w:pPr>
            <w:pStyle w:val="D3E5C2BF41473744A31407DED83EFA7D"/>
          </w:pPr>
          <w:r>
            <w:rPr>
              <w:lang w:bidi="pt-BR"/>
            </w:rPr>
            <w:t>Tópico da agenda</w:t>
          </w:r>
        </w:p>
      </w:docPartBody>
    </w:docPart>
    <w:docPart>
      <w:docPartPr>
        <w:name w:val="EE7FCF4A40015D458696A3BEE090DA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4BED09-87F6-9044-A1EA-5257F7208637}"/>
      </w:docPartPr>
      <w:docPartBody>
        <w:p w:rsidR="00000000" w:rsidRDefault="007F1BC6">
          <w:pPr>
            <w:pStyle w:val="EE7FCF4A40015D458696A3BEE090DA56"/>
          </w:pPr>
          <w:r>
            <w:rPr>
              <w:lang w:bidi="pt-BR"/>
            </w:rPr>
            <w:t>Apresentador</w:t>
          </w:r>
        </w:p>
      </w:docPartBody>
    </w:docPart>
    <w:docPart>
      <w:docPartPr>
        <w:name w:val="1A1295E55EEC6C4DA1FB4ECD9C95EF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10559A-C0C9-CA4C-A8AC-8FA58C4F1BBE}"/>
      </w:docPartPr>
      <w:docPartBody>
        <w:p w:rsidR="00000000" w:rsidRDefault="007F1BC6">
          <w:pPr>
            <w:pStyle w:val="1A1295E55EEC6C4DA1FB4ECD9C95EF98"/>
          </w:pPr>
          <w:r w:rsidRPr="00E52810">
            <w:rPr>
              <w:lang w:bidi="pt-BR"/>
            </w:rPr>
            <w:t>Itens de ação</w:t>
          </w:r>
        </w:p>
      </w:docPartBody>
    </w:docPart>
    <w:docPart>
      <w:docPartPr>
        <w:name w:val="A2EDF8DE7CE7164DA9B255112FB774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706BDF-F729-024A-B0C3-6028E589A388}"/>
      </w:docPartPr>
      <w:docPartBody>
        <w:p w:rsidR="00000000" w:rsidRDefault="007F1BC6">
          <w:pPr>
            <w:pStyle w:val="A2EDF8DE7CE7164DA9B255112FB77483"/>
          </w:pPr>
          <w:r w:rsidRPr="00E52810">
            <w:rPr>
              <w:lang w:bidi="pt-BR"/>
            </w:rPr>
            <w:t>Pessoa responsável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8FF"/>
    <w:rsid w:val="007F1BC6"/>
    <w:rsid w:val="00F2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C2D54113AF5614F949CC7D85A7ABE96">
    <w:name w:val="9C2D54113AF5614F949CC7D85A7ABE96"/>
  </w:style>
  <w:style w:type="paragraph" w:customStyle="1" w:styleId="FA39210524B32749A27A2FF1A41765E6">
    <w:name w:val="FA39210524B32749A27A2FF1A41765E6"/>
  </w:style>
  <w:style w:type="character" w:styleId="RefernciaSutil">
    <w:name w:val="Subtle Reference"/>
    <w:basedOn w:val="Fontepargpadro"/>
    <w:uiPriority w:val="2"/>
    <w:qFormat/>
    <w:rPr>
      <w:caps/>
      <w:smallCaps w:val="0"/>
      <w:color w:val="ED7D31" w:themeColor="accent2"/>
    </w:rPr>
  </w:style>
  <w:style w:type="paragraph" w:customStyle="1" w:styleId="97B21F8FE51B554AB23F6BBD68B0E072">
    <w:name w:val="97B21F8FE51B554AB23F6BBD68B0E072"/>
  </w:style>
  <w:style w:type="paragraph" w:customStyle="1" w:styleId="D91A831F4F7C664FA849ECC5918AC57C">
    <w:name w:val="D91A831F4F7C664FA849ECC5918AC57C"/>
  </w:style>
  <w:style w:type="character" w:styleId="nfaseSutil">
    <w:name w:val="Subtle Emphasis"/>
    <w:basedOn w:val="Fontepargpadro"/>
    <w:uiPriority w:val="10"/>
    <w:qFormat/>
    <w:rPr>
      <w:i/>
      <w:iCs/>
      <w:color w:val="auto"/>
    </w:rPr>
  </w:style>
  <w:style w:type="paragraph" w:customStyle="1" w:styleId="321E5C4FA63CE14192265BC916D5FA4B">
    <w:name w:val="321E5C4FA63CE14192265BC916D5FA4B"/>
  </w:style>
  <w:style w:type="paragraph" w:customStyle="1" w:styleId="F7231E0139E942409DD1BF97E1175F24">
    <w:name w:val="F7231E0139E942409DD1BF97E1175F24"/>
  </w:style>
  <w:style w:type="paragraph" w:customStyle="1" w:styleId="753BEB734260C84ABD9B6DD3FC7EB91B">
    <w:name w:val="753BEB734260C84ABD9B6DD3FC7EB91B"/>
  </w:style>
  <w:style w:type="paragraph" w:customStyle="1" w:styleId="5879F26D73E29740A08CDABA84A50BB7">
    <w:name w:val="5879F26D73E29740A08CDABA84A50BB7"/>
  </w:style>
  <w:style w:type="paragraph" w:customStyle="1" w:styleId="A4DEFD11F13708489AC24739B8AFE902">
    <w:name w:val="A4DEFD11F13708489AC24739B8AFE902"/>
  </w:style>
  <w:style w:type="paragraph" w:customStyle="1" w:styleId="4FC59F4D646AAC48869D73CB6417872F">
    <w:name w:val="4FC59F4D646AAC48869D73CB6417872F"/>
  </w:style>
  <w:style w:type="paragraph" w:customStyle="1" w:styleId="7BBE76ACC2406F4CB9B56E4BE775DEE0">
    <w:name w:val="7BBE76ACC2406F4CB9B56E4BE775DEE0"/>
  </w:style>
  <w:style w:type="paragraph" w:customStyle="1" w:styleId="E0514BECBC810A42BFC7C96162A47C6B">
    <w:name w:val="E0514BECBC810A42BFC7C96162A47C6B"/>
  </w:style>
  <w:style w:type="paragraph" w:customStyle="1" w:styleId="A3226AAA699E9F4381DDE083B1B58FD4">
    <w:name w:val="A3226AAA699E9F4381DDE083B1B58FD4"/>
  </w:style>
  <w:style w:type="paragraph" w:customStyle="1" w:styleId="CE757443AB454843AB5F80960DE3739A">
    <w:name w:val="CE757443AB454843AB5F80960DE3739A"/>
  </w:style>
  <w:style w:type="paragraph" w:customStyle="1" w:styleId="D278DB4BB06FB74AAC95BD4399C32A87">
    <w:name w:val="D278DB4BB06FB74AAC95BD4399C32A87"/>
  </w:style>
  <w:style w:type="paragraph" w:customStyle="1" w:styleId="C3DE9A8ABA47884E9F4CDA70970D1E37">
    <w:name w:val="C3DE9A8ABA47884E9F4CDA70970D1E37"/>
  </w:style>
  <w:style w:type="paragraph" w:customStyle="1" w:styleId="0BD618751430C045BD0E19CC473E605F">
    <w:name w:val="0BD618751430C045BD0E19CC473E605F"/>
  </w:style>
  <w:style w:type="paragraph" w:customStyle="1" w:styleId="5AAC435EB644054FB7AB9B24B23F4B67">
    <w:name w:val="5AAC435EB644054FB7AB9B24B23F4B67"/>
  </w:style>
  <w:style w:type="paragraph" w:customStyle="1" w:styleId="2FF735F7782E3B4580D006DABB7AF486">
    <w:name w:val="2FF735F7782E3B4580D006DABB7AF486"/>
  </w:style>
  <w:style w:type="paragraph" w:customStyle="1" w:styleId="1DC87628A853C44CBCC745C48EAF93E4">
    <w:name w:val="1DC87628A853C44CBCC745C48EAF93E4"/>
  </w:style>
  <w:style w:type="paragraph" w:customStyle="1" w:styleId="D3E5C2BF41473744A31407DED83EFA7D">
    <w:name w:val="D3E5C2BF41473744A31407DED83EFA7D"/>
  </w:style>
  <w:style w:type="paragraph" w:customStyle="1" w:styleId="279138789FED42488F0877836A432FC8">
    <w:name w:val="279138789FED42488F0877836A432FC8"/>
  </w:style>
  <w:style w:type="paragraph" w:customStyle="1" w:styleId="EE7FCF4A40015D458696A3BEE090DA56">
    <w:name w:val="EE7FCF4A40015D458696A3BEE090DA56"/>
  </w:style>
  <w:style w:type="paragraph" w:customStyle="1" w:styleId="A0E2D1B4099AD04291C2C48837F97D94">
    <w:name w:val="A0E2D1B4099AD04291C2C48837F97D94"/>
  </w:style>
  <w:style w:type="paragraph" w:customStyle="1" w:styleId="F1791FA506232946B9CFD7184B18F243">
    <w:name w:val="F1791FA506232946B9CFD7184B18F243"/>
  </w:style>
  <w:style w:type="paragraph" w:customStyle="1" w:styleId="6FD5F112AC3C924EB1D6E0E8C5AD5F84">
    <w:name w:val="6FD5F112AC3C924EB1D6E0E8C5AD5F84"/>
  </w:style>
  <w:style w:type="paragraph" w:customStyle="1" w:styleId="188F5441190CEB4B8EB3F1BDFEC0A1F6">
    <w:name w:val="188F5441190CEB4B8EB3F1BDFEC0A1F6"/>
  </w:style>
  <w:style w:type="paragraph" w:customStyle="1" w:styleId="486043D22E18B54A922816F3E4F7367A">
    <w:name w:val="486043D22E18B54A922816F3E4F7367A"/>
  </w:style>
  <w:style w:type="paragraph" w:customStyle="1" w:styleId="1A1295E55EEC6C4DA1FB4ECD9C95EF98">
    <w:name w:val="1A1295E55EEC6C4DA1FB4ECD9C95EF98"/>
  </w:style>
  <w:style w:type="paragraph" w:customStyle="1" w:styleId="A2EDF8DE7CE7164DA9B255112FB77483">
    <w:name w:val="A2EDF8DE7CE7164DA9B255112FB77483"/>
  </w:style>
  <w:style w:type="paragraph" w:customStyle="1" w:styleId="7AD2821BFD411342B411D7FA827D5D9D">
    <w:name w:val="7AD2821BFD411342B411D7FA827D5D9D"/>
  </w:style>
  <w:style w:type="paragraph" w:customStyle="1" w:styleId="AC3489BBB302BD49903F2D2DB23FE83F">
    <w:name w:val="AC3489BBB302BD49903F2D2DB23FE83F"/>
  </w:style>
  <w:style w:type="paragraph" w:customStyle="1" w:styleId="AFA42A4D2725804B9ED4ACC905F97AC2">
    <w:name w:val="AFA42A4D2725804B9ED4ACC905F97AC2"/>
  </w:style>
  <w:style w:type="paragraph" w:customStyle="1" w:styleId="166626149A630A4BB35EEF508815825A">
    <w:name w:val="166626149A630A4BB35EEF508815825A"/>
  </w:style>
  <w:style w:type="paragraph" w:customStyle="1" w:styleId="55F66753EB578A48B0C4B7AB9C375445">
    <w:name w:val="55F66753EB578A48B0C4B7AB9C375445"/>
  </w:style>
  <w:style w:type="paragraph" w:customStyle="1" w:styleId="1B8C1AC81C266E4E9763712B5566FC83">
    <w:name w:val="1B8C1AC81C266E4E9763712B5566FC83"/>
  </w:style>
  <w:style w:type="paragraph" w:customStyle="1" w:styleId="B9D5BDB9A6FE1D49B06A41D3CCAAF684">
    <w:name w:val="B9D5BDB9A6FE1D49B06A41D3CCAAF684"/>
  </w:style>
  <w:style w:type="paragraph" w:customStyle="1" w:styleId="74D81AA2554616438FE198E2F4E66F72">
    <w:name w:val="74D81AA2554616438FE198E2F4E66F72"/>
  </w:style>
  <w:style w:type="paragraph" w:customStyle="1" w:styleId="5A34A671EE77114BB74BC19B70097F7D">
    <w:name w:val="5A34A671EE77114BB74BC19B70097F7D"/>
  </w:style>
  <w:style w:type="paragraph" w:customStyle="1" w:styleId="847A6086B1B2924BA464F32FC4506E54">
    <w:name w:val="847A6086B1B2924BA464F32FC4506E54"/>
  </w:style>
  <w:style w:type="paragraph" w:customStyle="1" w:styleId="60DB1A61E7FD0742AEEF30C0E3C4AFE4">
    <w:name w:val="60DB1A61E7FD0742AEEF30C0E3C4AFE4"/>
  </w:style>
  <w:style w:type="paragraph" w:customStyle="1" w:styleId="8982662B2E25C440A35536BF33FFE2F2">
    <w:name w:val="8982662B2E25C440A35536BF33FFE2F2"/>
  </w:style>
  <w:style w:type="paragraph" w:customStyle="1" w:styleId="B72F73551E913546876FA8E1D323E2AF">
    <w:name w:val="B72F73551E913546876FA8E1D323E2AF"/>
  </w:style>
  <w:style w:type="paragraph" w:customStyle="1" w:styleId="C95F1275472DDA47868904C7EF701C7D">
    <w:name w:val="C95F1275472DDA47868904C7EF701C7D"/>
  </w:style>
  <w:style w:type="paragraph" w:customStyle="1" w:styleId="5C1D5207324C3545995A4CBB69EA52FA">
    <w:name w:val="5C1D5207324C3545995A4CBB69EA52FA"/>
  </w:style>
  <w:style w:type="paragraph" w:customStyle="1" w:styleId="6231A82E4FFEE0478FD94095CB8F7FA6">
    <w:name w:val="6231A82E4FFEE0478FD94095CB8F7FA6"/>
  </w:style>
  <w:style w:type="paragraph" w:customStyle="1" w:styleId="F200A6737ACEBB42B95F0DE01D4504F6">
    <w:name w:val="F200A6737ACEBB42B95F0DE01D4504F6"/>
  </w:style>
  <w:style w:type="paragraph" w:customStyle="1" w:styleId="6AD97D050306094B86BC58FF0957F3BB">
    <w:name w:val="6AD97D050306094B86BC58FF0957F3BB"/>
  </w:style>
  <w:style w:type="paragraph" w:customStyle="1" w:styleId="89A7DA70D0E504499E9212DAD4E9E995">
    <w:name w:val="89A7DA70D0E504499E9212DAD4E9E995"/>
  </w:style>
  <w:style w:type="paragraph" w:customStyle="1" w:styleId="9A7ECA5337B6EF4087248E68C81C3620">
    <w:name w:val="9A7ECA5337B6EF4087248E68C81C3620"/>
  </w:style>
  <w:style w:type="paragraph" w:customStyle="1" w:styleId="912300DD5272DF49ABEF2E548CF46F08">
    <w:name w:val="912300DD5272DF49ABEF2E548CF46F08"/>
  </w:style>
  <w:style w:type="paragraph" w:customStyle="1" w:styleId="BF498EE577562840A0CE24FA0D5B6475">
    <w:name w:val="BF498EE577562840A0CE24FA0D5B6475"/>
  </w:style>
  <w:style w:type="paragraph" w:customStyle="1" w:styleId="432650A13FCA774E8A63BAE96460342C">
    <w:name w:val="432650A13FCA774E8A63BAE96460342C"/>
  </w:style>
  <w:style w:type="paragraph" w:customStyle="1" w:styleId="C6897539296E984FA7411B3DF061C175">
    <w:name w:val="C6897539296E984FA7411B3DF061C175"/>
  </w:style>
  <w:style w:type="paragraph" w:customStyle="1" w:styleId="E39ABE8AB0EAE44F95599AE3A78883E4">
    <w:name w:val="E39ABE8AB0EAE44F95599AE3A78883E4"/>
  </w:style>
  <w:style w:type="paragraph" w:customStyle="1" w:styleId="9BCE1316D61E68408AD9757169FEECDA">
    <w:name w:val="9BCE1316D61E68408AD9757169FEECDA"/>
  </w:style>
  <w:style w:type="paragraph" w:customStyle="1" w:styleId="CC49A293BD3A404098D1C45D9163514C">
    <w:name w:val="CC49A293BD3A404098D1C45D9163514C"/>
  </w:style>
  <w:style w:type="paragraph" w:customStyle="1" w:styleId="EDE45E1FA4CA764C942056CD278962F1">
    <w:name w:val="EDE45E1FA4CA764C942056CD278962F1"/>
  </w:style>
  <w:style w:type="paragraph" w:customStyle="1" w:styleId="F554556B74800D4A8F0AFD93D54426B3">
    <w:name w:val="F554556B74800D4A8F0AFD93D54426B3"/>
  </w:style>
  <w:style w:type="paragraph" w:customStyle="1" w:styleId="5B521B95F63B8948B68D3A9B98A954A3">
    <w:name w:val="5B521B95F63B8948B68D3A9B98A954A3"/>
  </w:style>
  <w:style w:type="paragraph" w:customStyle="1" w:styleId="405B4A15F8DE4343B549EB751237E698">
    <w:name w:val="405B4A15F8DE4343B549EB751237E698"/>
  </w:style>
  <w:style w:type="paragraph" w:customStyle="1" w:styleId="1BFB2D3065D02F4081A201D726CC2943">
    <w:name w:val="1BFB2D3065D02F4081A201D726CC2943"/>
  </w:style>
  <w:style w:type="paragraph" w:customStyle="1" w:styleId="4899316D8959F647820073A66B918BD0">
    <w:name w:val="4899316D8959F647820073A66B918BD0"/>
  </w:style>
  <w:style w:type="paragraph" w:customStyle="1" w:styleId="57244E424BAF514D87F0653DC501EC40">
    <w:name w:val="57244E424BAF514D87F0653DC501EC40"/>
  </w:style>
  <w:style w:type="paragraph" w:customStyle="1" w:styleId="6000175FB9BB5143B7B96133970F5EFF">
    <w:name w:val="6000175FB9BB5143B7B96133970F5EFF"/>
  </w:style>
  <w:style w:type="paragraph" w:customStyle="1" w:styleId="DA38417D84EC7243AF5622579AB08CE5">
    <w:name w:val="DA38417D84EC7243AF5622579AB08CE5"/>
  </w:style>
  <w:style w:type="paragraph" w:customStyle="1" w:styleId="C186826CFE10A54CBBFB5E0B6814F16F">
    <w:name w:val="C186826CFE10A54CBBFB5E0B6814F16F"/>
  </w:style>
  <w:style w:type="paragraph" w:customStyle="1" w:styleId="1CEECBE0A7526545A58DDFF413C8C85E">
    <w:name w:val="1CEECBE0A7526545A58DDFF413C8C85E"/>
  </w:style>
  <w:style w:type="paragraph" w:customStyle="1" w:styleId="336F14DD54D08C44B3503F929A9293F7">
    <w:name w:val="336F14DD54D08C44B3503F929A9293F7"/>
  </w:style>
  <w:style w:type="paragraph" w:customStyle="1" w:styleId="991015C58540C240BB6E0396A05880FA">
    <w:name w:val="991015C58540C240BB6E0396A05880FA"/>
  </w:style>
  <w:style w:type="paragraph" w:customStyle="1" w:styleId="C507B3D279E3AF468EBC6D8056B46D2C">
    <w:name w:val="C507B3D279E3AF468EBC6D8056B46D2C"/>
  </w:style>
  <w:style w:type="paragraph" w:customStyle="1" w:styleId="5DCFBA23BBF65046BC57DE9F4C4CA2CB">
    <w:name w:val="5DCFBA23BBF65046BC57DE9F4C4CA2CB"/>
  </w:style>
  <w:style w:type="paragraph" w:customStyle="1" w:styleId="FE3C3AC18BAF5640B0CFF34338C14863">
    <w:name w:val="FE3C3AC18BAF5640B0CFF34338C14863"/>
  </w:style>
  <w:style w:type="paragraph" w:customStyle="1" w:styleId="403084D5E311FB4CA5A6F177DBB9CBD5">
    <w:name w:val="403084D5E311FB4CA5A6F177DBB9CBD5"/>
  </w:style>
  <w:style w:type="paragraph" w:customStyle="1" w:styleId="1A4FE77EF71F504CB74162EB40B094CD">
    <w:name w:val="1A4FE77EF71F504CB74162EB40B094CD"/>
  </w:style>
  <w:style w:type="paragraph" w:customStyle="1" w:styleId="8A9272C70E4DBC45A56E2BFA23053CCA">
    <w:name w:val="8A9272C70E4DBC45A56E2BFA23053CCA"/>
  </w:style>
  <w:style w:type="paragraph" w:customStyle="1" w:styleId="9AA699A5C502B94DBB5F30128ACC2D56">
    <w:name w:val="9AA699A5C502B94DBB5F30128ACC2D56"/>
  </w:style>
  <w:style w:type="paragraph" w:customStyle="1" w:styleId="9F0892C244A9BB4DADE6690DCCDFCFF5">
    <w:name w:val="9F0892C244A9BB4DADE6690DCCDFCFF5"/>
  </w:style>
  <w:style w:type="paragraph" w:customStyle="1" w:styleId="746F2D9B1EEE8E4DBB3DFDEC60BF5029">
    <w:name w:val="746F2D9B1EEE8E4DBB3DFDEC60BF5029"/>
  </w:style>
  <w:style w:type="paragraph" w:customStyle="1" w:styleId="E2BD2B6BC1B35444A28054922A16129B">
    <w:name w:val="E2BD2B6BC1B35444A28054922A16129B"/>
  </w:style>
  <w:style w:type="paragraph" w:customStyle="1" w:styleId="DE0CA33B9BC6314C957716F9D5520FE8">
    <w:name w:val="DE0CA33B9BC6314C957716F9D5520FE8"/>
  </w:style>
  <w:style w:type="paragraph" w:customStyle="1" w:styleId="834E2AA371BA544F9061FD72F7A3B4CD">
    <w:name w:val="834E2AA371BA544F9061FD72F7A3B4CD"/>
  </w:style>
  <w:style w:type="paragraph" w:customStyle="1" w:styleId="450C23B5C09BAC4CA173263724FF5AA0">
    <w:name w:val="450C23B5C09BAC4CA173263724FF5AA0"/>
  </w:style>
  <w:style w:type="paragraph" w:customStyle="1" w:styleId="E00F55F8E4AB5A46848E52BB6162B496">
    <w:name w:val="E00F55F8E4AB5A46848E52BB6162B496"/>
  </w:style>
  <w:style w:type="paragraph" w:customStyle="1" w:styleId="0A1543093FB38F4888D7A585CE10291B">
    <w:name w:val="0A1543093FB38F4888D7A585CE10291B"/>
  </w:style>
  <w:style w:type="paragraph" w:customStyle="1" w:styleId="77B56CB21BB90841BEA502C1E4FF2390">
    <w:name w:val="77B56CB21BB90841BEA502C1E4FF2390"/>
  </w:style>
  <w:style w:type="paragraph" w:customStyle="1" w:styleId="296CFC26B6C6A2469E6D71AEC4141689">
    <w:name w:val="296CFC26B6C6A2469E6D71AEC4141689"/>
  </w:style>
  <w:style w:type="paragraph" w:customStyle="1" w:styleId="EB18CE1FC1F39C4D8EDCB44D85E0AE76">
    <w:name w:val="EB18CE1FC1F39C4D8EDCB44D85E0AE76"/>
  </w:style>
  <w:style w:type="paragraph" w:customStyle="1" w:styleId="C5A0AA262CF52F45A90715780ABFFCFE">
    <w:name w:val="C5A0AA262CF52F45A90715780ABFFCFE"/>
  </w:style>
  <w:style w:type="paragraph" w:customStyle="1" w:styleId="D381F6A36CC96D478AC2F6803F53D6CC">
    <w:name w:val="D381F6A36CC96D478AC2F6803F53D6CC"/>
  </w:style>
  <w:style w:type="paragraph" w:customStyle="1" w:styleId="F5456DF7FC6F034EAD46541739BFFF6D">
    <w:name w:val="F5456DF7FC6F034EAD46541739BFFF6D"/>
  </w:style>
  <w:style w:type="paragraph" w:customStyle="1" w:styleId="2C22B08D90CF5948A83DC46AEA1DDC2E">
    <w:name w:val="2C22B08D90CF5948A83DC46AEA1DDC2E"/>
  </w:style>
  <w:style w:type="paragraph" w:customStyle="1" w:styleId="FFA714C5BDC72B4CB1C53641CA1E6EE7">
    <w:name w:val="FFA714C5BDC72B4CB1C53641CA1E6EE7"/>
  </w:style>
  <w:style w:type="paragraph" w:customStyle="1" w:styleId="2925ABD3D2A6DC439717E268464DB8E9">
    <w:name w:val="2925ABD3D2A6DC439717E268464DB8E9"/>
  </w:style>
  <w:style w:type="paragraph" w:customStyle="1" w:styleId="69287574C708664B8A09A6E462ED9974">
    <w:name w:val="69287574C708664B8A09A6E462ED9974"/>
  </w:style>
  <w:style w:type="paragraph" w:customStyle="1" w:styleId="87BFCBF4FCEDAE4183421F934CE2D7C1">
    <w:name w:val="87BFCBF4FCEDAE4183421F934CE2D7C1"/>
  </w:style>
  <w:style w:type="paragraph" w:customStyle="1" w:styleId="04886689F242504D8AC44746D91E5CE1">
    <w:name w:val="04886689F242504D8AC44746D91E5CE1"/>
  </w:style>
  <w:style w:type="paragraph" w:customStyle="1" w:styleId="54DE66BA3DA80442A4E78A1970AE1438">
    <w:name w:val="54DE66BA3DA80442A4E78A1970AE1438"/>
  </w:style>
  <w:style w:type="paragraph" w:customStyle="1" w:styleId="EC07CA0BEA71D04D81B12E75F7AB9921">
    <w:name w:val="EC07CA0BEA71D04D81B12E75F7AB9921"/>
  </w:style>
  <w:style w:type="paragraph" w:customStyle="1" w:styleId="3F596B3A78E4034DBD289B3056900A13">
    <w:name w:val="3F596B3A78E4034DBD289B3056900A13"/>
    <w:rsid w:val="00F218FF"/>
  </w:style>
  <w:style w:type="paragraph" w:customStyle="1" w:styleId="AA220566F1BFFA44B87635122747EEDC">
    <w:name w:val="AA220566F1BFFA44B87635122747EEDC"/>
    <w:rsid w:val="00F218FF"/>
  </w:style>
  <w:style w:type="paragraph" w:customStyle="1" w:styleId="2BFF7A6359A2BB49A408DC7703660348">
    <w:name w:val="2BFF7A6359A2BB49A408DC7703660348"/>
    <w:rsid w:val="00F218FF"/>
  </w:style>
  <w:style w:type="paragraph" w:customStyle="1" w:styleId="0A18E9F4D28C67449920D4F110B4C0A4">
    <w:name w:val="0A18E9F4D28C67449920D4F110B4C0A4"/>
    <w:rsid w:val="00F218FF"/>
  </w:style>
  <w:style w:type="paragraph" w:customStyle="1" w:styleId="30D7F2919A83FB4ABE89270D91906B74">
    <w:name w:val="30D7F2919A83FB4ABE89270D91906B74"/>
    <w:rsid w:val="00F218FF"/>
  </w:style>
  <w:style w:type="paragraph" w:customStyle="1" w:styleId="1C479F8DB82DC146BF364043EC5E79F0">
    <w:name w:val="1C479F8DB82DC146BF364043EC5E79F0"/>
    <w:rsid w:val="00F218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reunião.dotx</Template>
  <TotalTime>24</TotalTime>
  <Pages>1</Pages>
  <Words>142</Words>
  <Characters>773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Vital</dc:creator>
  <cp:lastModifiedBy>Danilo Vital</cp:lastModifiedBy>
  <cp:revision>11</cp:revision>
  <cp:lastPrinted>2017-12-19T14:36:00Z</cp:lastPrinted>
  <dcterms:created xsi:type="dcterms:W3CDTF">2017-12-19T13:55:00Z</dcterms:created>
  <dcterms:modified xsi:type="dcterms:W3CDTF">2017-12-19T14:40:00Z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